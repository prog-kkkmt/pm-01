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1E" w:rsidRDefault="009A121E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9A121E" w:rsidRDefault="009A121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814"/>
        <w:gridCol w:w="1507"/>
        <w:gridCol w:w="4772"/>
      </w:tblGrid>
      <w:tr w:rsidR="009A121E">
        <w:tc>
          <w:tcPr>
            <w:tcW w:w="3600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9A121E"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9A121E">
        <w:trPr>
          <w:trHeight w:val="457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Гусятинер Л.Б.</w:t>
            </w:r>
          </w:p>
        </w:tc>
      </w:tr>
      <w:tr w:rsidR="009A121E">
        <w:trPr>
          <w:trHeight w:val="519"/>
        </w:trPr>
        <w:tc>
          <w:tcPr>
            <w:tcW w:w="3600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“___03__”_____апреля_______2019__</w:t>
            </w:r>
          </w:p>
        </w:tc>
      </w:tr>
    </w:tbl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9A121E">
      <w:pPr>
        <w:jc w:val="center"/>
        <w:rPr>
          <w:b/>
          <w:bCs/>
        </w:rPr>
      </w:pPr>
    </w:p>
    <w:p w:rsidR="009A121E" w:rsidRDefault="00D1588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калькулятор</w:t>
      </w:r>
    </w:p>
    <w:p w:rsidR="009A121E" w:rsidRDefault="009A121E">
      <w:pPr>
        <w:jc w:val="center"/>
        <w:rPr>
          <w:b/>
          <w:bCs/>
          <w:cap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9A121E" w:rsidRDefault="009A121E">
      <w:pPr>
        <w:rPr>
          <w:b/>
          <w:bCs/>
          <w:sz w:val="28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A121E" w:rsidRDefault="009A121E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A121E" w:rsidRDefault="009A121E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9A121E" w:rsidRDefault="00B317BE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121E" w:rsidRDefault="009A121E">
      <w:pPr>
        <w:jc w:val="center"/>
        <w:rPr>
          <w:b/>
          <w:bCs/>
          <w:sz w:val="32"/>
        </w:rPr>
      </w:pPr>
    </w:p>
    <w:p w:rsidR="009A121E" w:rsidRDefault="009A121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810"/>
        <w:gridCol w:w="1511"/>
        <w:gridCol w:w="4772"/>
      </w:tblGrid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Корзухин</w:t>
            </w:r>
            <w:proofErr w:type="spellEnd"/>
          </w:p>
        </w:tc>
      </w:tr>
      <w:tr w:rsidR="009A121E" w:rsidTr="00383F75">
        <w:trPr>
          <w:trHeight w:val="513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 </w:t>
            </w:r>
            <w:proofErr w:type="spellStart"/>
            <w:r>
              <w:rPr>
                <w:sz w:val="28"/>
              </w:rPr>
              <w:t>Корзухин</w:t>
            </w:r>
            <w:proofErr w:type="spellEnd"/>
            <w:r>
              <w:rPr>
                <w:sz w:val="28"/>
              </w:rPr>
              <w:t xml:space="preserve"> А.И.</w:t>
            </w:r>
          </w:p>
        </w:tc>
      </w:tr>
      <w:tr w:rsidR="009A121E" w:rsidTr="00383F75">
        <w:trPr>
          <w:trHeight w:val="142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“___03__”_____апреля_______2019__</w:t>
            </w:r>
          </w:p>
        </w:tc>
      </w:tr>
      <w:tr w:rsidR="009A121E" w:rsidTr="00383F75">
        <w:trPr>
          <w:trHeight w:hRule="exact" w:val="567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  <w:r w:rsidR="00383F75">
              <w:rPr>
                <w:sz w:val="28"/>
              </w:rPr>
              <w:t xml:space="preserve">чальник гр. </w:t>
            </w:r>
            <w:proofErr w:type="spellStart"/>
            <w:r w:rsidR="00383F75">
              <w:rPr>
                <w:sz w:val="28"/>
              </w:rPr>
              <w:t>РиВ</w:t>
            </w:r>
            <w:proofErr w:type="spellEnd"/>
            <w:r w:rsidR="00383F75">
              <w:rPr>
                <w:sz w:val="28"/>
              </w:rPr>
              <w:t xml:space="preserve"> АСУТП   Дуругян</w:t>
            </w:r>
          </w:p>
        </w:tc>
      </w:tr>
      <w:tr w:rsidR="009A121E" w:rsidTr="00383F75">
        <w:trPr>
          <w:trHeight w:val="468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</w:t>
            </w:r>
            <w:r w:rsidR="00383F75">
              <w:rPr>
                <w:sz w:val="28"/>
              </w:rPr>
              <w:t>________ Дуругян А.В</w:t>
            </w:r>
            <w:r>
              <w:rPr>
                <w:sz w:val="28"/>
              </w:rPr>
              <w:t>.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“__03___”______апреля______2019__</w:t>
            </w:r>
          </w:p>
        </w:tc>
      </w:tr>
      <w:tr w:rsidR="009A121E" w:rsidTr="00383F75">
        <w:trPr>
          <w:trHeight w:hRule="exact" w:val="567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9A121E" w:rsidTr="00383F75"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 xml:space="preserve">нженер </w:t>
            </w:r>
            <w:proofErr w:type="spellStart"/>
            <w:r>
              <w:rPr>
                <w:sz w:val="28"/>
              </w:rPr>
              <w:t>Корзухин</w:t>
            </w:r>
            <w:proofErr w:type="spellEnd"/>
          </w:p>
        </w:tc>
      </w:tr>
      <w:tr w:rsidR="009A121E" w:rsidTr="00383F75">
        <w:trPr>
          <w:trHeight w:val="442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Корзухин</w:t>
            </w:r>
            <w:proofErr w:type="spellEnd"/>
            <w:r>
              <w:rPr>
                <w:sz w:val="28"/>
              </w:rPr>
              <w:t xml:space="preserve"> А.И.</w:t>
            </w:r>
          </w:p>
        </w:tc>
      </w:tr>
      <w:tr w:rsidR="009A121E" w:rsidTr="00383F75">
        <w:trPr>
          <w:trHeight w:val="439"/>
        </w:trPr>
        <w:tc>
          <w:tcPr>
            <w:tcW w:w="3594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9A121E" w:rsidRDefault="009A121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9A121E" w:rsidRDefault="009A121E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03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апреля</w:t>
            </w:r>
            <w:r>
              <w:rPr>
                <w:sz w:val="28"/>
                <w:lang w:val="en-US"/>
              </w:rPr>
              <w:t>______2019__</w:t>
            </w:r>
          </w:p>
        </w:tc>
      </w:tr>
    </w:tbl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  <w:sectPr w:rsidR="009A121E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9A121E" w:rsidRDefault="009A121E">
      <w:pPr>
        <w:rPr>
          <w:b/>
          <w:bCs/>
          <w:sz w:val="32"/>
          <w:szCs w:val="32"/>
        </w:rPr>
      </w:pPr>
    </w:p>
    <w:p w:rsidR="009A121E" w:rsidRDefault="009A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A121E" w:rsidRDefault="009A121E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A121E" w:rsidRDefault="009A121E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B317BE" w:rsidRPr="00B317BE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9A121E">
      <w:pPr>
        <w:rPr>
          <w:b/>
          <w:bCs/>
          <w:caps/>
          <w:sz w:val="28"/>
          <w:szCs w:val="28"/>
        </w:rPr>
      </w:pPr>
    </w:p>
    <w:p w:rsidR="009A121E" w:rsidRDefault="00D15881" w:rsidP="009A121E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калькулятор</w:t>
      </w: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</w:p>
    <w:p w:rsidR="009A121E" w:rsidRDefault="009A121E">
      <w:pPr>
        <w:jc w:val="center"/>
        <w:rPr>
          <w:b/>
          <w:bCs/>
          <w:caps/>
          <w:sz w:val="28"/>
          <w:szCs w:val="28"/>
        </w:rPr>
      </w:pPr>
    </w:p>
    <w:p w:rsidR="009A121E" w:rsidRDefault="00B317BE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870" w:rsidRDefault="00F9587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95870" w:rsidRDefault="00F9587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121E">
        <w:rPr>
          <w:b/>
          <w:bCs/>
          <w:sz w:val="36"/>
        </w:rPr>
        <w:t>Руководство оператора</w:t>
      </w:r>
    </w:p>
    <w:p w:rsidR="009A121E" w:rsidRDefault="009A121E">
      <w:pPr>
        <w:jc w:val="center"/>
        <w:rPr>
          <w:b/>
          <w:bCs/>
          <w:sz w:val="36"/>
          <w:szCs w:val="36"/>
        </w:rPr>
      </w:pPr>
    </w:p>
    <w:p w:rsidR="009A121E" w:rsidRDefault="009A121E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B317BE" w:rsidRPr="00B317BE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9A121E" w:rsidRDefault="009A121E">
      <w:pPr>
        <w:jc w:val="center"/>
        <w:rPr>
          <w:b/>
          <w:bCs/>
          <w:sz w:val="28"/>
          <w:szCs w:val="28"/>
        </w:rPr>
        <w:sectPr w:rsidR="009A121E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7197712"/>
      <w:r>
        <w:rPr>
          <w:caps/>
          <w:sz w:val="32"/>
        </w:rPr>
        <w:lastRenderedPageBreak/>
        <w:t>Аннотация</w:t>
      </w:r>
      <w:bookmarkEnd w:id="2"/>
    </w:p>
    <w:p w:rsidR="009A121E" w:rsidRDefault="009A121E"/>
    <w:p w:rsidR="009A121E" w:rsidRDefault="009A121E"/>
    <w:p w:rsidR="009A121E" w:rsidRDefault="009A121E"/>
    <w:p w:rsidR="009A121E" w:rsidRPr="009A121E" w:rsidRDefault="009A121E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>
          <w:b/>
          <w:bCs/>
          <w:sz w:val="28"/>
        </w:rPr>
        <w:t>«</w:t>
      </w:r>
      <w:r w:rsidR="00D15881">
        <w:rPr>
          <w:bCs/>
          <w:sz w:val="28"/>
        </w:rPr>
        <w:t>Калькулятор</w:t>
      </w:r>
      <w:r>
        <w:rPr>
          <w:b/>
          <w:bCs/>
          <w:sz w:val="28"/>
        </w:rPr>
        <w:t>»</w:t>
      </w:r>
      <w:r w:rsidRPr="009A121E">
        <w:rPr>
          <w:bCs/>
          <w:sz w:val="28"/>
        </w:rPr>
        <w:t>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9A121E" w:rsidRDefault="009A121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9A121E" w:rsidRDefault="009A121E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9A121E" w:rsidRDefault="009A121E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9A121E" w:rsidRDefault="009A121E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7197713"/>
      <w:r>
        <w:rPr>
          <w:caps/>
          <w:sz w:val="32"/>
        </w:rPr>
        <w:lastRenderedPageBreak/>
        <w:t>Содержание</w:t>
      </w:r>
      <w:bookmarkEnd w:id="3"/>
    </w:p>
    <w:p w:rsidR="009A121E" w:rsidRDefault="009A121E">
      <w:pPr>
        <w:rPr>
          <w:b/>
          <w:bCs/>
        </w:rPr>
      </w:pPr>
    </w:p>
    <w:p w:rsidR="009A121E" w:rsidRDefault="009A121E">
      <w:pPr>
        <w:rPr>
          <w:b/>
          <w:bCs/>
        </w:rPr>
      </w:pPr>
    </w:p>
    <w:p w:rsidR="009A121E" w:rsidRDefault="009A121E">
      <w:pPr>
        <w:rPr>
          <w:bCs/>
        </w:rPr>
      </w:pPr>
    </w:p>
    <w:p w:rsidR="008D7E96" w:rsidRDefault="009A121E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7197712" w:history="1">
        <w:r w:rsidR="008D7E96" w:rsidRPr="00861CB5">
          <w:rPr>
            <w:rStyle w:val="ac"/>
            <w:caps/>
            <w:noProof/>
          </w:rPr>
          <w:t>Аннотация</w:t>
        </w:r>
        <w:r w:rsidR="008D7E96">
          <w:rPr>
            <w:noProof/>
            <w:webHidden/>
          </w:rPr>
          <w:tab/>
        </w:r>
        <w:r w:rsidR="008D7E96">
          <w:rPr>
            <w:noProof/>
            <w:webHidden/>
          </w:rPr>
          <w:fldChar w:fldCharType="begin"/>
        </w:r>
        <w:r w:rsidR="008D7E96">
          <w:rPr>
            <w:noProof/>
            <w:webHidden/>
          </w:rPr>
          <w:instrText xml:space="preserve"> PAGEREF _Toc7197712 \h </w:instrText>
        </w:r>
        <w:r w:rsidR="008D7E96">
          <w:rPr>
            <w:noProof/>
            <w:webHidden/>
          </w:rPr>
        </w:r>
        <w:r w:rsidR="008D7E96">
          <w:rPr>
            <w:noProof/>
            <w:webHidden/>
          </w:rPr>
          <w:fldChar w:fldCharType="separate"/>
        </w:r>
        <w:r w:rsidR="008D7E96">
          <w:rPr>
            <w:noProof/>
            <w:webHidden/>
          </w:rPr>
          <w:t>2</w:t>
        </w:r>
        <w:r w:rsidR="008D7E96">
          <w:rPr>
            <w:noProof/>
            <w:webHidden/>
          </w:rPr>
          <w:fldChar w:fldCharType="end"/>
        </w:r>
      </w:hyperlink>
    </w:p>
    <w:p w:rsidR="008D7E96" w:rsidRDefault="008D7E9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3" w:history="1">
        <w:r w:rsidRPr="00861CB5">
          <w:rPr>
            <w:rStyle w:val="ac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4" w:history="1">
        <w:r w:rsidRPr="00861CB5">
          <w:rPr>
            <w:rStyle w:val="ac"/>
            <w:noProof/>
          </w:rPr>
          <w:t>1.</w:t>
        </w:r>
        <w:r w:rsidRPr="00861CB5">
          <w:rPr>
            <w:rStyle w:val="ac"/>
            <w:caps/>
            <w:noProof/>
          </w:rPr>
          <w:t xml:space="preserve">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5" w:history="1">
        <w:r w:rsidRPr="00861CB5">
          <w:rPr>
            <w:rStyle w:val="ac"/>
            <w:b/>
            <w:bCs/>
            <w:noProof/>
          </w:rPr>
          <w:t>1.1. Функциональное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6" w:history="1">
        <w:r w:rsidRPr="00861CB5">
          <w:rPr>
            <w:rStyle w:val="ac"/>
            <w:b/>
            <w:bCs/>
            <w:noProof/>
          </w:rPr>
          <w:t>1.2.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7" w:history="1">
        <w:r w:rsidRPr="00861CB5">
          <w:rPr>
            <w:rStyle w:val="ac"/>
            <w:b/>
            <w:bCs/>
            <w:noProof/>
          </w:rPr>
          <w:t>1.3. Состав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8" w:history="1">
        <w:r w:rsidRPr="00861CB5">
          <w:rPr>
            <w:rStyle w:val="ac"/>
            <w:noProof/>
          </w:rPr>
          <w:t xml:space="preserve">1.3.1. Функция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Сложение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19" w:history="1">
        <w:r w:rsidRPr="00861CB5">
          <w:rPr>
            <w:rStyle w:val="ac"/>
            <w:noProof/>
          </w:rPr>
          <w:t xml:space="preserve">1.3.2. Функция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Вычитание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0" w:history="1">
        <w:r w:rsidRPr="00861CB5">
          <w:rPr>
            <w:rStyle w:val="ac"/>
            <w:noProof/>
          </w:rPr>
          <w:t xml:space="preserve">1.3.3. Функция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Умножение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1" w:history="1">
        <w:r w:rsidRPr="00861CB5">
          <w:rPr>
            <w:rStyle w:val="ac"/>
            <w:noProof/>
          </w:rPr>
          <w:t xml:space="preserve">1.3.4. Функция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Деление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2" w:history="1">
        <w:r w:rsidRPr="00861CB5">
          <w:rPr>
            <w:rStyle w:val="ac"/>
            <w:noProof/>
          </w:rPr>
          <w:t xml:space="preserve">1.3.5. Функция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Очистить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3" w:history="1">
        <w:r w:rsidRPr="00861CB5">
          <w:rPr>
            <w:rStyle w:val="ac"/>
            <w:noProof/>
          </w:rPr>
          <w:t xml:space="preserve">1.3.6. Функция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Равно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4" w:history="1">
        <w:r w:rsidRPr="00861CB5">
          <w:rPr>
            <w:rStyle w:val="ac"/>
            <w:noProof/>
          </w:rPr>
          <w:t>2.</w:t>
        </w:r>
        <w:r w:rsidRPr="00861CB5">
          <w:rPr>
            <w:rStyle w:val="ac"/>
            <w:caps/>
            <w:noProof/>
          </w:rPr>
          <w:t xml:space="preserve">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5" w:history="1">
        <w:r w:rsidRPr="00861CB5">
          <w:rPr>
            <w:rStyle w:val="ac"/>
            <w:b/>
            <w:bCs/>
            <w:noProof/>
          </w:rPr>
          <w:t>2.1. 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6" w:history="1">
        <w:r w:rsidRPr="00861CB5">
          <w:rPr>
            <w:rStyle w:val="ac"/>
            <w:b/>
            <w:bCs/>
            <w:noProof/>
          </w:rPr>
          <w:t>2.2.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7" w:history="1">
        <w:r w:rsidRPr="00861CB5">
          <w:rPr>
            <w:rStyle w:val="ac"/>
            <w:b/>
            <w:bCs/>
            <w:noProof/>
          </w:rPr>
          <w:t>2.3. Требования к персоналу (пользователю)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8" w:history="1">
        <w:r w:rsidRPr="00861CB5">
          <w:rPr>
            <w:rStyle w:val="ac"/>
            <w:noProof/>
          </w:rPr>
          <w:t>3.</w:t>
        </w:r>
        <w:r w:rsidRPr="00861CB5">
          <w:rPr>
            <w:rStyle w:val="ac"/>
            <w:caps/>
            <w:noProof/>
          </w:rPr>
          <w:t xml:space="preserve">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29" w:history="1">
        <w:r w:rsidRPr="00861CB5">
          <w:rPr>
            <w:rStyle w:val="ac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0" w:history="1">
        <w:r w:rsidRPr="00861CB5">
          <w:rPr>
            <w:rStyle w:val="ac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1" w:history="1">
        <w:r w:rsidRPr="00861CB5">
          <w:rPr>
            <w:rStyle w:val="ac"/>
            <w:noProof/>
          </w:rPr>
          <w:t xml:space="preserve">3.2.7. Выполнение функции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Сложение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2" w:history="1">
        <w:r w:rsidRPr="00861CB5">
          <w:rPr>
            <w:rStyle w:val="ac"/>
            <w:noProof/>
          </w:rPr>
          <w:t xml:space="preserve">3.2.8. Выполнение функции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Вычитание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3" w:history="1">
        <w:r w:rsidRPr="00861CB5">
          <w:rPr>
            <w:rStyle w:val="ac"/>
            <w:noProof/>
          </w:rPr>
          <w:t xml:space="preserve">3.2.9. Выполнение функции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Умножение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4" w:history="1">
        <w:r w:rsidRPr="00861CB5">
          <w:rPr>
            <w:rStyle w:val="ac"/>
            <w:noProof/>
          </w:rPr>
          <w:t xml:space="preserve">3.2.10. Выполнение функции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Деление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5" w:history="1">
        <w:r w:rsidRPr="00861CB5">
          <w:rPr>
            <w:rStyle w:val="ac"/>
            <w:noProof/>
          </w:rPr>
          <w:t xml:space="preserve">3.2.11. Выполнение функции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Очистка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6" w:history="1">
        <w:r w:rsidRPr="00861CB5">
          <w:rPr>
            <w:rStyle w:val="ac"/>
            <w:noProof/>
          </w:rPr>
          <w:t xml:space="preserve">3.2.12. Выполнение функции </w:t>
        </w:r>
        <w:r w:rsidRPr="00861CB5">
          <w:rPr>
            <w:rStyle w:val="ac"/>
            <w:noProof/>
            <w:lang w:val="en-US"/>
          </w:rPr>
          <w:t>“</w:t>
        </w:r>
        <w:r w:rsidRPr="00861CB5">
          <w:rPr>
            <w:rStyle w:val="ac"/>
            <w:noProof/>
          </w:rPr>
          <w:t>Равно</w:t>
        </w:r>
        <w:r w:rsidRPr="00861CB5">
          <w:rPr>
            <w:rStyle w:val="ac"/>
            <w:noProof/>
            <w:lang w:val="en-US"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7" w:history="1">
        <w:r w:rsidRPr="00861CB5">
          <w:rPr>
            <w:rStyle w:val="ac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8" w:history="1">
        <w:r w:rsidRPr="00861CB5">
          <w:rPr>
            <w:rStyle w:val="ac"/>
            <w:noProof/>
          </w:rPr>
          <w:t>4.</w:t>
        </w:r>
        <w:r w:rsidRPr="00861CB5">
          <w:rPr>
            <w:rStyle w:val="ac"/>
            <w:caps/>
            <w:noProof/>
          </w:rPr>
          <w:t xml:space="preserve">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39" w:history="1">
        <w:r w:rsidRPr="00861CB5">
          <w:rPr>
            <w:rStyle w:val="ac"/>
            <w:b/>
            <w:bCs/>
            <w:noProof/>
          </w:rPr>
          <w:t>4.1. Сообщение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40" w:history="1">
        <w:r w:rsidRPr="00861CB5">
          <w:rPr>
            <w:rStyle w:val="ac"/>
            <w:b/>
            <w:bCs/>
            <w:noProof/>
          </w:rPr>
          <w:t>4.2. Сообщение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7E96" w:rsidRDefault="008D7E9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97741" w:history="1">
        <w:r w:rsidRPr="00861CB5">
          <w:rPr>
            <w:rStyle w:val="ac"/>
            <w:caps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21E" w:rsidRDefault="009A121E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9A121E" w:rsidRDefault="009A121E">
      <w:pPr>
        <w:rPr>
          <w:b/>
          <w:bCs/>
        </w:rPr>
      </w:pPr>
    </w:p>
    <w:p w:rsidR="009A121E" w:rsidRDefault="009A121E">
      <w:pPr>
        <w:pStyle w:val="1"/>
        <w:rPr>
          <w:caps/>
          <w:sz w:val="32"/>
        </w:rPr>
      </w:pPr>
      <w:bookmarkStart w:id="4" w:name="_GoBack"/>
      <w:bookmarkEnd w:id="4"/>
      <w:r>
        <w:br w:type="page"/>
      </w:r>
      <w:bookmarkStart w:id="5" w:name="_Toc7197714"/>
      <w:r>
        <w:rPr>
          <w:caps/>
          <w:sz w:val="32"/>
        </w:rPr>
        <w:lastRenderedPageBreak/>
        <w:t>Назначение программы</w:t>
      </w:r>
      <w:bookmarkEnd w:id="5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6" w:name="_Toc7197715"/>
      <w:r>
        <w:rPr>
          <w:b/>
          <w:bCs/>
          <w:sz w:val="32"/>
        </w:rPr>
        <w:t>Функциональное назначение программы</w:t>
      </w:r>
      <w:bookmarkEnd w:id="6"/>
    </w:p>
    <w:p w:rsidR="009A121E" w:rsidRDefault="009A121E"/>
    <w:p w:rsidR="009A121E" w:rsidRDefault="009A121E"/>
    <w:p w:rsidR="009A121E" w:rsidRDefault="009A121E"/>
    <w:p w:rsidR="009A121E" w:rsidRDefault="009A121E" w:rsidP="00D15881">
      <w:pPr>
        <w:jc w:val="both"/>
      </w:pPr>
      <w:r>
        <w:tab/>
      </w:r>
      <w:r w:rsidR="00383F75" w:rsidRPr="006A786D">
        <w:rPr>
          <w:bCs/>
        </w:rPr>
        <w:t xml:space="preserve">Функциональное назначение программы </w:t>
      </w:r>
      <w:r w:rsidR="00D15881">
        <w:rPr>
          <w:bCs/>
        </w:rPr>
        <w:t xml:space="preserve">– </w:t>
      </w:r>
      <w:r w:rsidR="00D15881">
        <w:rPr>
          <w:color w:val="222222"/>
          <w:shd w:val="clear" w:color="auto" w:fill="FFFFFF"/>
        </w:rPr>
        <w:t>выполнение простейших математических расчетов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7" w:name="_Toc7197716"/>
      <w:r>
        <w:rPr>
          <w:b/>
          <w:bCs/>
          <w:sz w:val="32"/>
        </w:rPr>
        <w:t>Эксплуатационное назначение программы</w:t>
      </w:r>
      <w:bookmarkEnd w:id="7"/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708" w:firstLine="708"/>
        <w:jc w:val="both"/>
      </w:pPr>
      <w:r>
        <w:t xml:space="preserve">Программа предназначена для эксплуатации в </w:t>
      </w:r>
      <w:r w:rsidRPr="00C978D4">
        <w:t>ККМТ</w:t>
      </w:r>
      <w:r>
        <w:t>.</w:t>
      </w:r>
    </w:p>
    <w:p w:rsidR="00383F75" w:rsidRDefault="00383F75" w:rsidP="00383F75">
      <w:pPr>
        <w:ind w:firstLine="576"/>
        <w:jc w:val="both"/>
      </w:pPr>
      <w:r>
        <w:t xml:space="preserve">Конечными пользователями программы должны являться студенты и преподаватели </w:t>
      </w:r>
      <w:r w:rsidRPr="00C978D4">
        <w:rPr>
          <w:spacing w:val="3"/>
        </w:rPr>
        <w:t>ККМТ</w:t>
      </w:r>
      <w:r>
        <w:t>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8" w:name="_Toc7197717"/>
      <w:r>
        <w:rPr>
          <w:b/>
          <w:bCs/>
          <w:sz w:val="32"/>
        </w:rPr>
        <w:t>Состав функций</w:t>
      </w:r>
      <w:bookmarkEnd w:id="8"/>
    </w:p>
    <w:p w:rsidR="009A121E" w:rsidRDefault="009A121E"/>
    <w:p w:rsidR="009A121E" w:rsidRDefault="009A121E"/>
    <w:p w:rsidR="00CC22BF" w:rsidRPr="00CC22BF" w:rsidRDefault="00383F75" w:rsidP="00CC22BF">
      <w:pPr>
        <w:pStyle w:val="3"/>
        <w:numPr>
          <w:ilvl w:val="2"/>
          <w:numId w:val="10"/>
        </w:numPr>
        <w:jc w:val="left"/>
        <w:rPr>
          <w:sz w:val="28"/>
        </w:rPr>
      </w:pPr>
      <w:r>
        <w:rPr>
          <w:sz w:val="28"/>
        </w:rPr>
        <w:t xml:space="preserve"> </w:t>
      </w:r>
      <w:bookmarkStart w:id="9" w:name="_Toc7197718"/>
      <w:r w:rsidR="00CC22BF">
        <w:rPr>
          <w:sz w:val="28"/>
        </w:rPr>
        <w:t>Функция</w:t>
      </w:r>
      <w:r>
        <w:rPr>
          <w:sz w:val="28"/>
        </w:rPr>
        <w:t xml:space="preserve">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Сложение</w:t>
      </w:r>
      <w:r w:rsidR="00F95870">
        <w:rPr>
          <w:sz w:val="28"/>
          <w:lang w:val="en-US"/>
        </w:rPr>
        <w:t>”</w:t>
      </w:r>
      <w:bookmarkEnd w:id="9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+</w:t>
      </w:r>
      <w:r w:rsidR="005D1155">
        <w:rPr>
          <w:sz w:val="28"/>
          <w:szCs w:val="28"/>
        </w:rPr>
        <w:t xml:space="preserve"> </w:t>
      </w:r>
      <w:r>
        <w:rPr>
          <w:sz w:val="28"/>
          <w:szCs w:val="28"/>
        </w:rPr>
        <w:t>»</w:t>
      </w:r>
      <w:r w:rsidRPr="00383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1</w:t>
      </w:r>
      <w:r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9A121E" w:rsidRDefault="00CC22BF" w:rsidP="00383F75">
      <w:pPr>
        <w:jc w:val="center"/>
      </w:pPr>
      <w:r>
        <w:rPr>
          <w:noProof/>
        </w:rPr>
        <w:drawing>
          <wp:inline distT="0" distB="0" distL="0" distR="0" wp14:anchorId="2CB65DD4" wp14:editId="6B3A495B">
            <wp:extent cx="3200400" cy="2476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1E" w:rsidRDefault="009A121E"/>
    <w:p w:rsidR="009A121E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>(Рис 1) Запуск функции осуществляется после нажатие на кнопку «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>
        <w:rPr>
          <w:color w:val="5B9BD5" w:themeColor="accent1"/>
          <w:sz w:val="28"/>
          <w:szCs w:val="28"/>
        </w:rPr>
        <w:t>+</w:t>
      </w:r>
      <w:r w:rsidR="005D1155">
        <w:rPr>
          <w:color w:val="5B9BD5" w:themeColor="accent1"/>
          <w:sz w:val="28"/>
          <w:szCs w:val="28"/>
        </w:rPr>
        <w:t xml:space="preserve"> 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/>
    <w:p w:rsidR="009A121E" w:rsidRDefault="009A121E"/>
    <w:p w:rsidR="00383F75" w:rsidRPr="00383F75" w:rsidRDefault="00383F75" w:rsidP="00383F75">
      <w:pPr>
        <w:pStyle w:val="3"/>
        <w:jc w:val="left"/>
        <w:rPr>
          <w:sz w:val="28"/>
        </w:rPr>
      </w:pPr>
      <w:r>
        <w:rPr>
          <w:sz w:val="28"/>
        </w:rPr>
        <w:t xml:space="preserve"> </w:t>
      </w:r>
      <w:bookmarkStart w:id="10" w:name="_Toc7197719"/>
      <w:r>
        <w:rPr>
          <w:sz w:val="28"/>
        </w:rPr>
        <w:t>Функци</w:t>
      </w:r>
      <w:r w:rsidR="00CC22BF">
        <w:rPr>
          <w:sz w:val="28"/>
        </w:rPr>
        <w:t xml:space="preserve">я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Вычитание</w:t>
      </w:r>
      <w:r w:rsidR="00F95870">
        <w:rPr>
          <w:sz w:val="28"/>
          <w:lang w:val="en-US"/>
        </w:rPr>
        <w:t>”</w:t>
      </w:r>
      <w:bookmarkEnd w:id="10"/>
    </w:p>
    <w:p w:rsidR="00383F75" w:rsidRPr="00383F75" w:rsidRDefault="00383F75" w:rsidP="00383F75">
      <w:pPr>
        <w:rPr>
          <w:sz w:val="28"/>
          <w:szCs w:val="28"/>
        </w:rPr>
      </w:pPr>
    </w:p>
    <w:p w:rsidR="009A121E" w:rsidRPr="00383F75" w:rsidRDefault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 после нажатие на кнопку </w:t>
      </w:r>
      <w:r w:rsidR="00CC22BF"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proofErr w:type="gramStart"/>
      <w:r w:rsidR="00CC22BF">
        <w:rPr>
          <w:sz w:val="28"/>
          <w:szCs w:val="28"/>
        </w:rPr>
        <w:t>-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»</w:t>
      </w:r>
      <w:proofErr w:type="gramEnd"/>
      <w:r>
        <w:rPr>
          <w:sz w:val="28"/>
          <w:szCs w:val="28"/>
        </w:rPr>
        <w:t>.</w:t>
      </w:r>
      <w:r w:rsidRPr="00383F75">
        <w:rPr>
          <w:sz w:val="28"/>
          <w:szCs w:val="28"/>
        </w:rPr>
        <w:t xml:space="preserve"> (</w:t>
      </w:r>
      <w:r>
        <w:rPr>
          <w:sz w:val="28"/>
          <w:szCs w:val="28"/>
        </w:rPr>
        <w:t>Рис 2</w:t>
      </w:r>
      <w:r w:rsidRPr="00383F75">
        <w:rPr>
          <w:sz w:val="28"/>
          <w:szCs w:val="28"/>
        </w:rPr>
        <w:t>)</w:t>
      </w:r>
    </w:p>
    <w:p w:rsidR="00383F75" w:rsidRDefault="00383F75"/>
    <w:p w:rsidR="009A121E" w:rsidRDefault="009A121E"/>
    <w:p w:rsidR="009A121E" w:rsidRDefault="00CC22BF" w:rsidP="00383F75">
      <w:pPr>
        <w:jc w:val="center"/>
      </w:pPr>
      <w:r>
        <w:rPr>
          <w:noProof/>
        </w:rPr>
        <w:drawing>
          <wp:inline distT="0" distB="0" distL="0" distR="0" wp14:anchorId="6E42CF1D" wp14:editId="14108B24">
            <wp:extent cx="3200400" cy="24765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2</w:t>
      </w:r>
      <w:r w:rsidRPr="00383F75">
        <w:rPr>
          <w:color w:val="5B9BD5" w:themeColor="accent1"/>
          <w:sz w:val="28"/>
          <w:szCs w:val="28"/>
        </w:rPr>
        <w:t xml:space="preserve">) </w:t>
      </w:r>
      <w:r>
        <w:rPr>
          <w:color w:val="5B9BD5" w:themeColor="accent1"/>
          <w:sz w:val="28"/>
          <w:szCs w:val="28"/>
        </w:rPr>
        <w:t xml:space="preserve"> </w:t>
      </w:r>
      <w:r w:rsidRPr="00383F75">
        <w:rPr>
          <w:color w:val="5B9BD5" w:themeColor="accent1"/>
          <w:sz w:val="28"/>
          <w:szCs w:val="28"/>
        </w:rPr>
        <w:t xml:space="preserve">Запуск функции осуществляется после нажатие на кнопку </w:t>
      </w:r>
      <w:r w:rsidR="00CC22BF" w:rsidRPr="00CC22BF">
        <w:rPr>
          <w:color w:val="5B9BD5" w:themeColor="accent1"/>
          <w:sz w:val="28"/>
          <w:szCs w:val="28"/>
        </w:rPr>
        <w:t>«</w:t>
      </w:r>
      <w:r w:rsidR="005D1155">
        <w:rPr>
          <w:color w:val="5B9BD5" w:themeColor="accent1"/>
          <w:sz w:val="28"/>
          <w:szCs w:val="28"/>
        </w:rPr>
        <w:t xml:space="preserve"> </w:t>
      </w:r>
      <w:proofErr w:type="gramStart"/>
      <w:r w:rsidR="00CC22BF" w:rsidRPr="00CC22BF">
        <w:rPr>
          <w:color w:val="5B9BD5" w:themeColor="accent1"/>
          <w:sz w:val="28"/>
          <w:szCs w:val="28"/>
        </w:rPr>
        <w:t>-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 w:rsidRPr="00CC22BF">
        <w:rPr>
          <w:color w:val="5B9BD5" w:themeColor="accent1"/>
          <w:sz w:val="28"/>
          <w:szCs w:val="28"/>
        </w:rPr>
        <w:t>»</w:t>
      </w:r>
      <w:proofErr w:type="gramEnd"/>
      <w:r w:rsidR="00CC22BF">
        <w:rPr>
          <w:color w:val="5B9BD5" w:themeColor="accent1"/>
          <w:sz w:val="28"/>
          <w:szCs w:val="28"/>
        </w:rPr>
        <w:t>.</w:t>
      </w:r>
    </w:p>
    <w:p w:rsidR="00383F75" w:rsidRDefault="00383F75" w:rsidP="00383F75">
      <w:pPr>
        <w:jc w:val="center"/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11" w:name="_Toc7197720"/>
      <w:r>
        <w:rPr>
          <w:sz w:val="28"/>
        </w:rPr>
        <w:t>Функци</w:t>
      </w:r>
      <w:r w:rsidR="00CC22BF">
        <w:rPr>
          <w:sz w:val="28"/>
        </w:rPr>
        <w:t>я</w:t>
      </w:r>
      <w:r>
        <w:rPr>
          <w:sz w:val="28"/>
        </w:rPr>
        <w:t xml:space="preserve">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Умножение</w:t>
      </w:r>
      <w:r w:rsidR="00F95870">
        <w:rPr>
          <w:sz w:val="28"/>
          <w:lang w:val="en-US"/>
        </w:rPr>
        <w:t>”</w:t>
      </w:r>
      <w:bookmarkEnd w:id="11"/>
    </w:p>
    <w:p w:rsidR="00383F75" w:rsidRPr="00383F75" w:rsidRDefault="00383F75" w:rsidP="00383F75"/>
    <w:p w:rsidR="00383F75" w:rsidRP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 xml:space="preserve">Запуск функции осуществляется, когда была нажата кнопка </w:t>
      </w:r>
      <w:r w:rsidR="00CC22BF"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*</w:t>
      </w:r>
      <w:r w:rsidR="005D1155">
        <w:rPr>
          <w:sz w:val="28"/>
          <w:szCs w:val="28"/>
        </w:rPr>
        <w:t xml:space="preserve"> </w:t>
      </w:r>
      <w:r w:rsidR="00CC22BF">
        <w:rPr>
          <w:sz w:val="28"/>
          <w:szCs w:val="28"/>
        </w:rPr>
        <w:t>».</w:t>
      </w:r>
      <w:r w:rsidR="00CC22BF" w:rsidRPr="00383F75"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3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CC22BF" w:rsidP="00383F75">
      <w:pPr>
        <w:jc w:val="center"/>
      </w:pPr>
      <w:r>
        <w:rPr>
          <w:noProof/>
        </w:rPr>
        <w:drawing>
          <wp:inline distT="0" distB="0" distL="0" distR="0" wp14:anchorId="1E4BB2B2" wp14:editId="59130E7C">
            <wp:extent cx="3200400" cy="2476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3) Запуск функции осуществляется, когда была нажата кнопка </w:t>
      </w:r>
      <w:r w:rsidR="00CC22BF" w:rsidRPr="00CC22BF">
        <w:rPr>
          <w:color w:val="5B9BD5" w:themeColor="accent1"/>
          <w:sz w:val="28"/>
          <w:szCs w:val="28"/>
        </w:rPr>
        <w:t>«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 w:rsidRPr="00CC22BF">
        <w:rPr>
          <w:color w:val="5B9BD5" w:themeColor="accent1"/>
          <w:sz w:val="28"/>
          <w:szCs w:val="28"/>
        </w:rPr>
        <w:t>*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CC22BF" w:rsidRPr="00CC22BF">
        <w:rPr>
          <w:color w:val="5B9BD5" w:themeColor="accent1"/>
          <w:sz w:val="28"/>
          <w:szCs w:val="28"/>
        </w:rPr>
        <w:t>»</w:t>
      </w:r>
      <w:r w:rsidR="00CC22BF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rPr>
          <w:sz w:val="28"/>
          <w:szCs w:val="28"/>
        </w:rPr>
      </w:pPr>
    </w:p>
    <w:p w:rsidR="009A121E" w:rsidRDefault="009A121E"/>
    <w:p w:rsidR="00383F75" w:rsidRDefault="00383F75" w:rsidP="00383F75">
      <w:pPr>
        <w:pStyle w:val="3"/>
        <w:jc w:val="left"/>
        <w:rPr>
          <w:sz w:val="28"/>
        </w:rPr>
      </w:pPr>
      <w:bookmarkStart w:id="12" w:name="_Toc7197721"/>
      <w:r>
        <w:rPr>
          <w:sz w:val="28"/>
        </w:rPr>
        <w:t>Функци</w:t>
      </w:r>
      <w:r w:rsidR="00F95870">
        <w:rPr>
          <w:sz w:val="28"/>
        </w:rPr>
        <w:t xml:space="preserve">я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Деление</w:t>
      </w:r>
      <w:r w:rsidR="00F95870">
        <w:rPr>
          <w:sz w:val="28"/>
          <w:lang w:val="en-US"/>
        </w:rPr>
        <w:t>”</w:t>
      </w:r>
      <w:bookmarkEnd w:id="12"/>
    </w:p>
    <w:p w:rsidR="00383F75" w:rsidRPr="00383F75" w:rsidRDefault="00383F75" w:rsidP="00383F75"/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</w:t>
      </w:r>
      <w:r w:rsidR="00F95870">
        <w:rPr>
          <w:sz w:val="28"/>
          <w:szCs w:val="28"/>
        </w:rPr>
        <w:t>«</w:t>
      </w:r>
      <w:r w:rsidR="005D1155">
        <w:rPr>
          <w:sz w:val="28"/>
          <w:szCs w:val="28"/>
        </w:rPr>
        <w:t xml:space="preserve"> </w:t>
      </w:r>
      <w:r w:rsidR="00F95870" w:rsidRPr="00F95870">
        <w:rPr>
          <w:sz w:val="28"/>
          <w:szCs w:val="28"/>
        </w:rPr>
        <w:t>/</w:t>
      </w:r>
      <w:r w:rsidR="005D1155">
        <w:rPr>
          <w:sz w:val="28"/>
          <w:szCs w:val="28"/>
        </w:rPr>
        <w:t xml:space="preserve"> </w:t>
      </w:r>
      <w:r w:rsidR="00F95870">
        <w:rPr>
          <w:sz w:val="28"/>
          <w:szCs w:val="28"/>
        </w:rPr>
        <w:t xml:space="preserve">». </w:t>
      </w:r>
      <w:proofErr w:type="gramStart"/>
      <w:r w:rsidRPr="00383F75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 4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383F75" w:rsidP="00383F75"/>
    <w:p w:rsidR="00383F75" w:rsidRDefault="00F95870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481F87D3" wp14:editId="7CAA78C6">
            <wp:extent cx="3200400" cy="24765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4) Запуск функции осуществляется, когда была нажата кнопка </w:t>
      </w:r>
      <w:r w:rsidR="00F95870" w:rsidRPr="00CC22BF">
        <w:rPr>
          <w:color w:val="5B9BD5" w:themeColor="accent1"/>
          <w:sz w:val="28"/>
          <w:szCs w:val="28"/>
        </w:rPr>
        <w:t>«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F95870" w:rsidRPr="00F95870">
        <w:rPr>
          <w:color w:val="5B9BD5" w:themeColor="accent1"/>
          <w:sz w:val="28"/>
          <w:szCs w:val="28"/>
        </w:rPr>
        <w:t>/</w:t>
      </w:r>
      <w:r w:rsidR="005D1155">
        <w:rPr>
          <w:color w:val="5B9BD5" w:themeColor="accent1"/>
          <w:sz w:val="28"/>
          <w:szCs w:val="28"/>
        </w:rPr>
        <w:t xml:space="preserve"> </w:t>
      </w:r>
      <w:r w:rsidR="00F95870" w:rsidRPr="00CC22BF">
        <w:rPr>
          <w:color w:val="5B9BD5" w:themeColor="accent1"/>
          <w:sz w:val="28"/>
          <w:szCs w:val="28"/>
        </w:rPr>
        <w:t>»</w:t>
      </w:r>
      <w:r w:rsidR="00F95870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/>
    <w:p w:rsidR="00383F75" w:rsidRDefault="00383F75" w:rsidP="00383F75">
      <w:pPr>
        <w:pStyle w:val="3"/>
        <w:jc w:val="left"/>
        <w:rPr>
          <w:sz w:val="28"/>
        </w:rPr>
      </w:pPr>
      <w:bookmarkStart w:id="13" w:name="_Toc7197722"/>
      <w:r>
        <w:rPr>
          <w:sz w:val="28"/>
        </w:rPr>
        <w:t>Функци</w:t>
      </w:r>
      <w:r w:rsidR="00F95870">
        <w:rPr>
          <w:sz w:val="28"/>
        </w:rPr>
        <w:t xml:space="preserve">я </w:t>
      </w:r>
      <w:r w:rsidR="00F95870">
        <w:rPr>
          <w:sz w:val="28"/>
          <w:lang w:val="en-US"/>
        </w:rPr>
        <w:t>“</w:t>
      </w:r>
      <w:r w:rsidR="00F95870">
        <w:rPr>
          <w:sz w:val="28"/>
        </w:rPr>
        <w:t>Очистить</w:t>
      </w:r>
      <w:r w:rsidR="00F95870">
        <w:rPr>
          <w:sz w:val="28"/>
          <w:lang w:val="en-US"/>
        </w:rPr>
        <w:t>”</w:t>
      </w:r>
      <w:bookmarkEnd w:id="13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 w:rsidR="005D1155">
        <w:rPr>
          <w:sz w:val="28"/>
          <w:szCs w:val="28"/>
        </w:rPr>
        <w:t>Очистить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5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5D1155" w:rsidP="00383F75">
      <w:pPr>
        <w:jc w:val="center"/>
      </w:pPr>
      <w:r>
        <w:rPr>
          <w:noProof/>
        </w:rPr>
        <w:drawing>
          <wp:inline distT="0" distB="0" distL="0" distR="0" wp14:anchorId="75E2916B" wp14:editId="0FF19C9A">
            <wp:extent cx="3200400" cy="2476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5) Запуск функции осуществляется, когда была нажата кнопка </w:t>
      </w:r>
      <w:r w:rsidR="005D1155" w:rsidRPr="005D1155">
        <w:rPr>
          <w:color w:val="5B9BD5" w:themeColor="accent1"/>
          <w:sz w:val="28"/>
          <w:szCs w:val="28"/>
        </w:rPr>
        <w:t>«Очистить».</w:t>
      </w:r>
    </w:p>
    <w:p w:rsidR="005D1155" w:rsidRPr="00383F75" w:rsidRDefault="005D115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14" w:name="_Toc7197723"/>
      <w:r>
        <w:rPr>
          <w:sz w:val="28"/>
        </w:rPr>
        <w:t>Функци</w:t>
      </w:r>
      <w:r w:rsidR="005D1155">
        <w:rPr>
          <w:sz w:val="28"/>
        </w:rPr>
        <w:t>я</w:t>
      </w:r>
      <w:r>
        <w:rPr>
          <w:sz w:val="28"/>
        </w:rPr>
        <w:t xml:space="preserve"> </w:t>
      </w:r>
      <w:r w:rsidR="005D1155">
        <w:rPr>
          <w:sz w:val="28"/>
          <w:lang w:val="en-US"/>
        </w:rPr>
        <w:t>“</w:t>
      </w:r>
      <w:r w:rsidR="005D1155">
        <w:rPr>
          <w:sz w:val="28"/>
        </w:rPr>
        <w:t>Равно</w:t>
      </w:r>
      <w:r w:rsidR="005D1155">
        <w:rPr>
          <w:sz w:val="28"/>
          <w:lang w:val="en-US"/>
        </w:rPr>
        <w:t>”</w:t>
      </w:r>
      <w:bookmarkEnd w:id="14"/>
    </w:p>
    <w:p w:rsidR="00383F75" w:rsidRDefault="00383F75" w:rsidP="00383F75">
      <w:pPr>
        <w:rPr>
          <w:sz w:val="28"/>
          <w:szCs w:val="28"/>
        </w:rPr>
      </w:pPr>
      <w:r w:rsidRPr="00383F75">
        <w:rPr>
          <w:sz w:val="28"/>
          <w:szCs w:val="28"/>
        </w:rPr>
        <w:t>Запуск функци</w:t>
      </w:r>
      <w:r>
        <w:rPr>
          <w:sz w:val="28"/>
          <w:szCs w:val="28"/>
        </w:rPr>
        <w:t>и осуществляется, когда была нажата кнопка</w:t>
      </w:r>
      <w:r w:rsidRPr="00383F75">
        <w:rPr>
          <w:sz w:val="28"/>
          <w:szCs w:val="28"/>
        </w:rPr>
        <w:t xml:space="preserve"> «</w:t>
      </w:r>
      <w:r w:rsidR="005D1155">
        <w:rPr>
          <w:sz w:val="28"/>
          <w:szCs w:val="28"/>
        </w:rPr>
        <w:t xml:space="preserve"> = 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(</w:t>
      </w:r>
      <w:r>
        <w:rPr>
          <w:sz w:val="28"/>
          <w:szCs w:val="28"/>
        </w:rPr>
        <w:t>Рис 6</w:t>
      </w:r>
      <w:r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Pr="00383F75" w:rsidRDefault="005D1155" w:rsidP="00383F75">
      <w:pPr>
        <w:jc w:val="center"/>
      </w:pPr>
      <w:r>
        <w:rPr>
          <w:noProof/>
        </w:rPr>
        <w:lastRenderedPageBreak/>
        <w:drawing>
          <wp:inline distT="0" distB="0" distL="0" distR="0" wp14:anchorId="6A262FB6" wp14:editId="560152BA">
            <wp:extent cx="3200400" cy="2476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/>
    <w:p w:rsidR="00383F75" w:rsidRPr="00383F7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>(</w:t>
      </w:r>
      <w:r>
        <w:rPr>
          <w:color w:val="5B9BD5" w:themeColor="accent1"/>
          <w:sz w:val="28"/>
          <w:szCs w:val="28"/>
        </w:rPr>
        <w:t>Рис 6</w:t>
      </w:r>
      <w:r w:rsidRPr="00383F75">
        <w:rPr>
          <w:color w:val="5B9BD5" w:themeColor="accent1"/>
          <w:sz w:val="28"/>
          <w:szCs w:val="28"/>
        </w:rPr>
        <w:t>) Запуск функции осуществляется, когда была нажата кнопка «</w:t>
      </w:r>
      <w:r w:rsidR="005D1155">
        <w:rPr>
          <w:color w:val="5B9BD5" w:themeColor="accent1"/>
          <w:sz w:val="28"/>
          <w:szCs w:val="28"/>
        </w:rPr>
        <w:t xml:space="preserve"> = </w:t>
      </w:r>
      <w:r w:rsidRPr="00383F75">
        <w:rPr>
          <w:color w:val="5B9BD5" w:themeColor="accent1"/>
          <w:sz w:val="28"/>
          <w:szCs w:val="28"/>
        </w:rPr>
        <w:t>».</w:t>
      </w:r>
    </w:p>
    <w:p w:rsidR="009A121E" w:rsidRDefault="009A121E" w:rsidP="00383F75">
      <w:pPr>
        <w:jc w:val="center"/>
      </w:pPr>
    </w:p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5" w:name="_Toc7197724"/>
      <w:r>
        <w:rPr>
          <w:caps/>
          <w:sz w:val="32"/>
        </w:rPr>
        <w:t>Условия выполнения программы</w:t>
      </w:r>
      <w:bookmarkEnd w:id="15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6" w:name="_Toc7197725"/>
      <w:r>
        <w:rPr>
          <w:b/>
          <w:bCs/>
          <w:sz w:val="32"/>
        </w:rPr>
        <w:t>Минимальный состав аппаратных средств</w:t>
      </w:r>
      <w:bookmarkEnd w:id="16"/>
    </w:p>
    <w:p w:rsidR="009A121E" w:rsidRDefault="009A121E"/>
    <w:p w:rsidR="009A121E" w:rsidRDefault="009A121E"/>
    <w:p w:rsidR="009A121E" w:rsidRDefault="009A121E"/>
    <w:p w:rsidR="00383F75" w:rsidRPr="00383F75" w:rsidRDefault="00383F75" w:rsidP="00683FF9">
      <w:pPr>
        <w:pStyle w:val="Iauiue"/>
        <w:ind w:firstLine="360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Минимальный состав используемых технических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аппаратных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средств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: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• IBM PC </w:t>
      </w:r>
      <w:proofErr w:type="gramStart"/>
      <w:r w:rsidRPr="00383F75">
        <w:rPr>
          <w:color w:val="000000"/>
          <w:sz w:val="28"/>
          <w:szCs w:val="28"/>
        </w:rPr>
        <w:t>совместимый</w:t>
      </w:r>
      <w:proofErr w:type="gramEnd"/>
      <w:r w:rsidRPr="00383F75">
        <w:rPr>
          <w:color w:val="000000"/>
          <w:sz w:val="28"/>
          <w:szCs w:val="28"/>
        </w:rPr>
        <w:t xml:space="preserve"> с процессором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80386 </w:t>
      </w:r>
      <w:r w:rsidRPr="00383F75">
        <w:rPr>
          <w:color w:val="000000"/>
          <w:sz w:val="28"/>
          <w:szCs w:val="28"/>
        </w:rPr>
        <w:t xml:space="preserve">и выше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ОЗУ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32 </w:t>
      </w:r>
      <w:r w:rsidRPr="00383F75">
        <w:rPr>
          <w:color w:val="000000"/>
          <w:sz w:val="28"/>
          <w:szCs w:val="28"/>
        </w:rPr>
        <w:t xml:space="preserve">Мбайт </w:t>
      </w:r>
    </w:p>
    <w:p w:rsidR="00383F75" w:rsidRPr="00383F75" w:rsidRDefault="00383F75" w:rsidP="00383F75">
      <w:pPr>
        <w:pStyle w:val="Iauiue"/>
        <w:ind w:left="720" w:hanging="360"/>
        <w:rPr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•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16 </w:t>
      </w:r>
      <w:r w:rsidRPr="00383F75">
        <w:rPr>
          <w:color w:val="000000"/>
          <w:sz w:val="28"/>
          <w:szCs w:val="28"/>
        </w:rPr>
        <w:t xml:space="preserve">МБ видеопамяти и выше </w:t>
      </w:r>
    </w:p>
    <w:p w:rsidR="00383F75" w:rsidRDefault="00383F75" w:rsidP="00383F75">
      <w:pPr>
        <w:pStyle w:val="Iauiue"/>
        <w:ind w:left="720" w:hanging="360"/>
        <w:rPr>
          <w:rFonts w:ascii="MNKBKP+TimesNewRoman" w:hAnsi="MNKBKP+TimesNewRoman" w:cs="MNKBKP+TimesNewRoman"/>
          <w:color w:val="000000"/>
          <w:sz w:val="23"/>
          <w:szCs w:val="23"/>
        </w:rPr>
      </w:pPr>
      <w:r w:rsidRPr="00383F75">
        <w:rPr>
          <w:color w:val="000000"/>
          <w:sz w:val="28"/>
          <w:szCs w:val="28"/>
        </w:rPr>
        <w:t xml:space="preserve">• наличие свободного места на жестком диске более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100 </w:t>
      </w:r>
      <w:r w:rsidRPr="00383F75">
        <w:rPr>
          <w:color w:val="000000"/>
          <w:sz w:val="28"/>
          <w:szCs w:val="28"/>
        </w:rPr>
        <w:t>Мбайт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7" w:name="_Toc7197726"/>
      <w:r>
        <w:rPr>
          <w:b/>
          <w:bCs/>
          <w:sz w:val="32"/>
        </w:rPr>
        <w:t>Минимальный состав программных средств</w:t>
      </w:r>
      <w:bookmarkEnd w:id="17"/>
    </w:p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ind w:firstLine="708"/>
        <w:jc w:val="both"/>
        <w:rPr>
          <w:sz w:val="28"/>
          <w:szCs w:val="28"/>
        </w:rPr>
      </w:pPr>
      <w:r>
        <w:tab/>
      </w:r>
      <w:r w:rsidR="00383F75" w:rsidRPr="00383F75">
        <w:rPr>
          <w:spacing w:val="8"/>
          <w:sz w:val="28"/>
          <w:szCs w:val="28"/>
        </w:rPr>
        <w:t xml:space="preserve">Системные программные средства, используемые программой, должны быть </w:t>
      </w:r>
      <w:r w:rsidR="00383F75" w:rsidRPr="00383F75">
        <w:rPr>
          <w:sz w:val="28"/>
          <w:szCs w:val="28"/>
        </w:rPr>
        <w:t xml:space="preserve">представлены локализованной версией операционной системы </w:t>
      </w:r>
      <w:r w:rsidR="00383F75" w:rsidRPr="00383F75">
        <w:rPr>
          <w:sz w:val="28"/>
          <w:szCs w:val="28"/>
          <w:lang w:val="en-US"/>
        </w:rPr>
        <w:t>Windows</w:t>
      </w:r>
      <w:r w:rsidR="00383F75" w:rsidRPr="00383F75">
        <w:rPr>
          <w:sz w:val="28"/>
          <w:szCs w:val="28"/>
        </w:rPr>
        <w:t xml:space="preserve"> 7 или выше.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18" w:name="_Toc7197727"/>
      <w:r>
        <w:rPr>
          <w:b/>
          <w:bCs/>
          <w:sz w:val="32"/>
        </w:rPr>
        <w:t>Требования к персоналу (пользователю)</w:t>
      </w:r>
      <w:bookmarkEnd w:id="18"/>
    </w:p>
    <w:p w:rsidR="009A121E" w:rsidRDefault="009A121E"/>
    <w:p w:rsidR="009A121E" w:rsidRDefault="009A121E"/>
    <w:p w:rsidR="009A121E" w:rsidRDefault="009A121E"/>
    <w:p w:rsidR="00383F75" w:rsidRPr="00383F75" w:rsidRDefault="00383F75" w:rsidP="00383F75">
      <w:pPr>
        <w:pStyle w:val="Iauiue"/>
        <w:ind w:firstLine="708"/>
        <w:rPr>
          <w:rFonts w:ascii="MNKBKP+TimesNewRoman" w:hAnsi="MNKBKP+TimesNewRoman" w:cs="MNKBKP+TimesNewRoman"/>
          <w:color w:val="000000"/>
          <w:sz w:val="28"/>
          <w:szCs w:val="28"/>
        </w:rPr>
      </w:pPr>
      <w:r w:rsidRPr="00383F75">
        <w:rPr>
          <w:color w:val="000000"/>
          <w:sz w:val="28"/>
          <w:szCs w:val="28"/>
        </w:rPr>
        <w:t xml:space="preserve">Конечный пользователь программы 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>(</w:t>
      </w:r>
      <w:r w:rsidRPr="00383F75">
        <w:rPr>
          <w:color w:val="000000"/>
          <w:sz w:val="28"/>
          <w:szCs w:val="28"/>
        </w:rPr>
        <w:t>оператор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) </w:t>
      </w:r>
      <w:r w:rsidRPr="00383F75">
        <w:rPr>
          <w:color w:val="000000"/>
          <w:sz w:val="28"/>
          <w:szCs w:val="28"/>
        </w:rPr>
        <w:t>должен обладать практическими навыками работы с графическим пользовательским интерфейсом операционной системы</w:t>
      </w:r>
      <w:r w:rsidRPr="00383F75">
        <w:rPr>
          <w:rFonts w:ascii="MNKBKP+TimesNewRoman" w:hAnsi="MNKBKP+TimesNewRoman" w:cs="MNKBKP+TimesNewRoman"/>
          <w:color w:val="000000"/>
          <w:sz w:val="28"/>
          <w:szCs w:val="28"/>
        </w:rPr>
        <w:t xml:space="preserve">. 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19" w:name="_Toc7197728"/>
      <w:r>
        <w:rPr>
          <w:caps/>
          <w:sz w:val="32"/>
        </w:rPr>
        <w:t>Выполнение программы</w:t>
      </w:r>
      <w:bookmarkEnd w:id="1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0" w:name="_Toc7197729"/>
      <w:r>
        <w:rPr>
          <w:b/>
          <w:bCs/>
          <w:sz w:val="32"/>
        </w:rPr>
        <w:t>Загрузка и запуск программы</w:t>
      </w:r>
      <w:bookmarkEnd w:id="20"/>
    </w:p>
    <w:p w:rsidR="009A121E" w:rsidRDefault="009A121E"/>
    <w:p w:rsidR="009A121E" w:rsidRDefault="009A121E"/>
    <w:p w:rsidR="009A121E" w:rsidRDefault="009A121E"/>
    <w:p w:rsidR="009A121E" w:rsidRPr="00383F75" w:rsidRDefault="009A121E">
      <w:pPr>
        <w:rPr>
          <w:sz w:val="28"/>
          <w:szCs w:val="28"/>
        </w:rPr>
      </w:pPr>
      <w:r>
        <w:tab/>
      </w:r>
      <w:r w:rsidR="00383F75" w:rsidRPr="00383F75">
        <w:rPr>
          <w:color w:val="000000"/>
          <w:sz w:val="28"/>
          <w:szCs w:val="28"/>
        </w:rPr>
        <w:t>Загрузка и запуск программы «Графический редактор» осуществляется способами, детальные сведения о которых изложены в Руководстве пользователя операционной системы.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1" w:name="_Toc7197730"/>
      <w:r>
        <w:rPr>
          <w:b/>
          <w:bCs/>
          <w:sz w:val="32"/>
        </w:rPr>
        <w:t>Выполнение программы</w:t>
      </w:r>
      <w:bookmarkEnd w:id="21"/>
    </w:p>
    <w:p w:rsidR="009A121E" w:rsidRDefault="009A121E"/>
    <w:p w:rsidR="009A121E" w:rsidRDefault="009A121E"/>
    <w:p w:rsidR="009A121E" w:rsidRDefault="009A121E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22" w:name="_Toc7197731"/>
      <w:r>
        <w:rPr>
          <w:sz w:val="28"/>
        </w:rPr>
        <w:t xml:space="preserve">Выполнение функции </w:t>
      </w:r>
      <w:r w:rsidR="005D1155">
        <w:rPr>
          <w:sz w:val="28"/>
          <w:lang w:val="en-US"/>
        </w:rPr>
        <w:t>“</w:t>
      </w:r>
      <w:r w:rsidR="005D1155">
        <w:rPr>
          <w:sz w:val="28"/>
        </w:rPr>
        <w:t>Сложение</w:t>
      </w:r>
      <w:r w:rsidR="005D1155">
        <w:rPr>
          <w:sz w:val="28"/>
          <w:lang w:val="en-US"/>
        </w:rPr>
        <w:t>”</w:t>
      </w:r>
      <w:bookmarkEnd w:id="22"/>
    </w:p>
    <w:p w:rsidR="009A121E" w:rsidRDefault="009A121E"/>
    <w:p w:rsidR="009A121E" w:rsidRDefault="005D1155">
      <w:pPr>
        <w:rPr>
          <w:sz w:val="28"/>
          <w:szCs w:val="28"/>
        </w:rPr>
      </w:pPr>
      <w:r>
        <w:rPr>
          <w:sz w:val="28"/>
          <w:szCs w:val="28"/>
        </w:rPr>
        <w:t xml:space="preserve">Складывает два введенных числа после нажатия на кнопку </w:t>
      </w:r>
      <w:r w:rsidRPr="00383F75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».</w:t>
      </w:r>
      <w:r w:rsidR="00383F75">
        <w:rPr>
          <w:sz w:val="28"/>
          <w:szCs w:val="28"/>
        </w:rPr>
        <w:t xml:space="preserve">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7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>
      <w:pPr>
        <w:rPr>
          <w:sz w:val="28"/>
          <w:szCs w:val="28"/>
        </w:rPr>
      </w:pPr>
    </w:p>
    <w:p w:rsidR="009A121E" w:rsidRDefault="009A121E"/>
    <w:p w:rsidR="009A121E" w:rsidRDefault="005D1155" w:rsidP="00383F75">
      <w:pPr>
        <w:jc w:val="center"/>
      </w:pPr>
      <w:r>
        <w:rPr>
          <w:noProof/>
        </w:rPr>
        <w:drawing>
          <wp:inline distT="0" distB="0" distL="0" distR="0" wp14:anchorId="7D5383C3" wp14:editId="07F2BD8A">
            <wp:extent cx="1941613" cy="1502438"/>
            <wp:effectExtent l="0" t="0" r="1905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571" cy="150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4C889" wp14:editId="61BE154C">
            <wp:extent cx="1943100" cy="1503588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5053" cy="15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778D4" wp14:editId="32530734">
            <wp:extent cx="1937554" cy="1499296"/>
            <wp:effectExtent l="0" t="0" r="571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6169" cy="15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5D1155" w:rsidRDefault="00383F75" w:rsidP="00383F75">
      <w:pPr>
        <w:jc w:val="center"/>
        <w:rPr>
          <w:color w:val="5B9BD5" w:themeColor="accent1"/>
        </w:rPr>
      </w:pPr>
      <w:r w:rsidRPr="00383F75">
        <w:rPr>
          <w:color w:val="5B9BD5" w:themeColor="accent1"/>
          <w:sz w:val="28"/>
          <w:szCs w:val="28"/>
        </w:rPr>
        <w:t xml:space="preserve">(Рис 7) </w:t>
      </w:r>
      <w:r w:rsidR="005D1155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5D1155" w:rsidRPr="005D1155">
        <w:rPr>
          <w:color w:val="5B9BD5" w:themeColor="accent1"/>
          <w:sz w:val="28"/>
          <w:szCs w:val="28"/>
        </w:rPr>
        <w:t>“</w:t>
      </w:r>
      <w:r w:rsidR="005D1155">
        <w:rPr>
          <w:color w:val="5B9BD5" w:themeColor="accent1"/>
          <w:sz w:val="28"/>
          <w:szCs w:val="28"/>
        </w:rPr>
        <w:t>Сложение</w:t>
      </w:r>
      <w:r w:rsidR="005D1155" w:rsidRPr="005D1155">
        <w:rPr>
          <w:color w:val="5B9BD5" w:themeColor="accent1"/>
          <w:sz w:val="28"/>
          <w:szCs w:val="28"/>
        </w:rPr>
        <w:t>”</w:t>
      </w:r>
      <w:r w:rsidR="004905C0">
        <w:rPr>
          <w:color w:val="5B9BD5" w:themeColor="accent1"/>
          <w:sz w:val="28"/>
          <w:szCs w:val="28"/>
        </w:rPr>
        <w:t>.</w:t>
      </w:r>
    </w:p>
    <w:p w:rsidR="009A121E" w:rsidRDefault="009A121E"/>
    <w:p w:rsidR="009A121E" w:rsidRDefault="009A121E"/>
    <w:p w:rsidR="009A121E" w:rsidRDefault="009A121E"/>
    <w:p w:rsidR="009A121E" w:rsidRDefault="009A121E"/>
    <w:p w:rsidR="00383F75" w:rsidRPr="00383F75" w:rsidRDefault="009A121E" w:rsidP="00383F75">
      <w:pPr>
        <w:pStyle w:val="3"/>
        <w:jc w:val="left"/>
        <w:rPr>
          <w:sz w:val="28"/>
        </w:rPr>
      </w:pPr>
      <w:bookmarkStart w:id="23" w:name="_Toc7197732"/>
      <w:r>
        <w:rPr>
          <w:sz w:val="28"/>
        </w:rPr>
        <w:t xml:space="preserve">Выполнение функции </w:t>
      </w:r>
      <w:r w:rsidR="005D1155">
        <w:rPr>
          <w:sz w:val="28"/>
          <w:lang w:val="en-US"/>
        </w:rPr>
        <w:t>“</w:t>
      </w:r>
      <w:r w:rsidR="005D1155">
        <w:rPr>
          <w:sz w:val="28"/>
        </w:rPr>
        <w:t>Вычитание</w:t>
      </w:r>
      <w:r w:rsidR="005D1155">
        <w:rPr>
          <w:sz w:val="28"/>
          <w:lang w:val="en-US"/>
        </w:rPr>
        <w:t>”</w:t>
      </w:r>
      <w:bookmarkEnd w:id="23"/>
    </w:p>
    <w:p w:rsidR="009A121E" w:rsidRDefault="009A121E"/>
    <w:p w:rsidR="00383F75" w:rsidRPr="00383F75" w:rsidRDefault="005D1155" w:rsidP="00383F75">
      <w:pPr>
        <w:rPr>
          <w:sz w:val="28"/>
          <w:szCs w:val="28"/>
        </w:rPr>
      </w:pPr>
      <w:r>
        <w:rPr>
          <w:sz w:val="28"/>
          <w:szCs w:val="28"/>
        </w:rPr>
        <w:t xml:space="preserve">Вычитает из числа другое число после нажатия на кнопку </w:t>
      </w:r>
      <w:r w:rsidR="00383F75" w:rsidRPr="00383F75"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proofErr w:type="gramStart"/>
      <w:r w:rsidRPr="005D115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»</w:t>
      </w:r>
      <w:proofErr w:type="gramEnd"/>
      <w:r w:rsidRPr="00383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8</w:t>
      </w:r>
      <w:r w:rsidR="00383F75" w:rsidRPr="00383F75">
        <w:rPr>
          <w:sz w:val="28"/>
          <w:szCs w:val="28"/>
        </w:rPr>
        <w:t>)</w:t>
      </w:r>
    </w:p>
    <w:p w:rsidR="009A121E" w:rsidRDefault="009A121E"/>
    <w:p w:rsidR="009A121E" w:rsidRDefault="009A121E"/>
    <w:p w:rsidR="00383F75" w:rsidRDefault="005D1155" w:rsidP="00383F75">
      <w:pPr>
        <w:jc w:val="center"/>
      </w:pPr>
      <w:r>
        <w:rPr>
          <w:noProof/>
        </w:rPr>
        <w:drawing>
          <wp:inline distT="0" distB="0" distL="0" distR="0" wp14:anchorId="1EA9CA97" wp14:editId="72CDBC06">
            <wp:extent cx="2102038" cy="162657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4983" cy="16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F20EA" wp14:editId="3F6EAAFE">
            <wp:extent cx="2110288" cy="1632961"/>
            <wp:effectExtent l="0" t="0" r="444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3862" cy="16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9E229" wp14:editId="1085FAC4">
            <wp:extent cx="2121786" cy="164185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528" cy="16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8) </w:t>
      </w:r>
      <w:r w:rsidR="005D1155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5D1155" w:rsidRPr="005D1155">
        <w:rPr>
          <w:color w:val="5B9BD5" w:themeColor="accent1"/>
          <w:sz w:val="28"/>
          <w:szCs w:val="28"/>
        </w:rPr>
        <w:t>“</w:t>
      </w:r>
      <w:r w:rsidR="005D1155">
        <w:rPr>
          <w:color w:val="5B9BD5" w:themeColor="accent1"/>
          <w:sz w:val="28"/>
          <w:szCs w:val="28"/>
        </w:rPr>
        <w:t>Вычитание</w:t>
      </w:r>
      <w:r w:rsidR="005D1155" w:rsidRPr="005D1155">
        <w:rPr>
          <w:color w:val="5B9BD5" w:themeColor="accent1"/>
          <w:sz w:val="28"/>
          <w:szCs w:val="28"/>
        </w:rPr>
        <w:t>”</w:t>
      </w:r>
      <w:r w:rsidR="004905C0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4" w:name="_Toc7197733"/>
      <w:r>
        <w:rPr>
          <w:sz w:val="28"/>
        </w:rPr>
        <w:t xml:space="preserve">Выполнение функции </w:t>
      </w:r>
      <w:r w:rsidR="005D1155">
        <w:rPr>
          <w:sz w:val="28"/>
          <w:lang w:val="en-US"/>
        </w:rPr>
        <w:t>“</w:t>
      </w:r>
      <w:r w:rsidR="004905C0">
        <w:rPr>
          <w:sz w:val="28"/>
        </w:rPr>
        <w:t>Умножение</w:t>
      </w:r>
      <w:r w:rsidR="005D1155">
        <w:rPr>
          <w:sz w:val="28"/>
          <w:lang w:val="en-US"/>
        </w:rPr>
        <w:t>”</w:t>
      </w:r>
      <w:bookmarkEnd w:id="24"/>
    </w:p>
    <w:p w:rsidR="00383F75" w:rsidRDefault="004905C0" w:rsidP="00383F75">
      <w:pPr>
        <w:rPr>
          <w:sz w:val="28"/>
          <w:szCs w:val="28"/>
        </w:rPr>
      </w:pPr>
      <w:r>
        <w:rPr>
          <w:sz w:val="28"/>
          <w:szCs w:val="28"/>
        </w:rPr>
        <w:t>Умножает одно число на другое</w:t>
      </w:r>
      <w:r>
        <w:rPr>
          <w:sz w:val="28"/>
          <w:szCs w:val="28"/>
        </w:rPr>
        <w:t xml:space="preserve"> после нажатия на кнопку 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9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DE39C7" w:rsidP="00383F75">
      <w:pPr>
        <w:jc w:val="center"/>
      </w:pPr>
      <w:r>
        <w:rPr>
          <w:noProof/>
        </w:rPr>
        <w:drawing>
          <wp:inline distT="0" distB="0" distL="0" distR="0" wp14:anchorId="342FDE5B" wp14:editId="2B720C32">
            <wp:extent cx="2127738" cy="1646464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2726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E6DAB" wp14:editId="54F1FB48">
            <wp:extent cx="2083777" cy="1612447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3777" cy="16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CEAEF" wp14:editId="425D9450">
            <wp:extent cx="2133285" cy="1650757"/>
            <wp:effectExtent l="0" t="0" r="635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8885" cy="16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9) </w:t>
      </w:r>
      <w:r w:rsidR="004905C0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4905C0" w:rsidRPr="005D1155">
        <w:rPr>
          <w:color w:val="5B9BD5" w:themeColor="accent1"/>
          <w:sz w:val="28"/>
          <w:szCs w:val="28"/>
        </w:rPr>
        <w:t>“</w:t>
      </w:r>
      <w:r w:rsidR="004905C0">
        <w:rPr>
          <w:color w:val="5B9BD5" w:themeColor="accent1"/>
          <w:sz w:val="28"/>
          <w:szCs w:val="28"/>
        </w:rPr>
        <w:t>Умножение</w:t>
      </w:r>
      <w:r w:rsidR="004905C0" w:rsidRPr="005D1155">
        <w:rPr>
          <w:color w:val="5B9BD5" w:themeColor="accent1"/>
          <w:sz w:val="28"/>
          <w:szCs w:val="28"/>
        </w:rPr>
        <w:t>”</w:t>
      </w:r>
      <w:r w:rsidR="004905C0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5" w:name="_Toc7197734"/>
      <w:r>
        <w:rPr>
          <w:sz w:val="28"/>
        </w:rPr>
        <w:t xml:space="preserve">Выполнение функции </w:t>
      </w:r>
      <w:r w:rsidR="00E86D61">
        <w:rPr>
          <w:sz w:val="28"/>
          <w:lang w:val="en-US"/>
        </w:rPr>
        <w:t>“</w:t>
      </w:r>
      <w:r w:rsidR="00E86D61">
        <w:rPr>
          <w:sz w:val="28"/>
        </w:rPr>
        <w:t>Деление</w:t>
      </w:r>
      <w:r w:rsidR="00E86D61">
        <w:rPr>
          <w:sz w:val="28"/>
          <w:lang w:val="en-US"/>
        </w:rPr>
        <w:t>”</w:t>
      </w:r>
      <w:bookmarkEnd w:id="25"/>
    </w:p>
    <w:p w:rsidR="00383F75" w:rsidRPr="00383F75" w:rsidRDefault="00E86D61" w:rsidP="00383F75">
      <w:pPr>
        <w:rPr>
          <w:sz w:val="28"/>
          <w:szCs w:val="28"/>
        </w:rPr>
      </w:pPr>
      <w:r>
        <w:rPr>
          <w:sz w:val="28"/>
          <w:szCs w:val="28"/>
        </w:rPr>
        <w:t>Делит</w:t>
      </w:r>
      <w:r>
        <w:rPr>
          <w:sz w:val="28"/>
          <w:szCs w:val="28"/>
        </w:rPr>
        <w:t xml:space="preserve"> одно число на другое после нажатия на кнопку </w:t>
      </w:r>
      <w:r w:rsidRPr="00383F75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 </w:t>
      </w:r>
      <w:r w:rsidRPr="00E86D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383F75">
        <w:rPr>
          <w:sz w:val="28"/>
          <w:szCs w:val="28"/>
        </w:rPr>
        <w:t>».</w:t>
      </w:r>
      <w:r w:rsidRPr="00383F75">
        <w:rPr>
          <w:sz w:val="28"/>
          <w:szCs w:val="28"/>
        </w:rPr>
        <w:t xml:space="preserve"> </w:t>
      </w:r>
      <w:r w:rsidR="00383F75" w:rsidRPr="00383F75">
        <w:rPr>
          <w:sz w:val="28"/>
          <w:szCs w:val="28"/>
        </w:rPr>
        <w:t>(</w:t>
      </w:r>
      <w:r w:rsidR="00383F75">
        <w:rPr>
          <w:sz w:val="28"/>
          <w:szCs w:val="28"/>
        </w:rPr>
        <w:t>Рис 10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DE39C7" w:rsidP="00383F75">
      <w:pPr>
        <w:jc w:val="center"/>
      </w:pPr>
      <w:r>
        <w:rPr>
          <w:noProof/>
        </w:rPr>
        <w:drawing>
          <wp:inline distT="0" distB="0" distL="0" distR="0" wp14:anchorId="56336FD3" wp14:editId="0E55E618">
            <wp:extent cx="2011138" cy="1556238"/>
            <wp:effectExtent l="0" t="0" r="825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5129" cy="15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9CA90" wp14:editId="57ACA870">
            <wp:extent cx="2022501" cy="156503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6720" cy="15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4DA5C" wp14:editId="4E49D15D">
            <wp:extent cx="2022505" cy="1565031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2506" cy="15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10) </w:t>
      </w:r>
      <w:r w:rsidR="00DE39C7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DE39C7" w:rsidRPr="005D1155">
        <w:rPr>
          <w:color w:val="5B9BD5" w:themeColor="accent1"/>
          <w:sz w:val="28"/>
          <w:szCs w:val="28"/>
        </w:rPr>
        <w:t>“</w:t>
      </w:r>
      <w:r w:rsidR="00DE39C7">
        <w:rPr>
          <w:color w:val="5B9BD5" w:themeColor="accent1"/>
          <w:sz w:val="28"/>
          <w:szCs w:val="28"/>
        </w:rPr>
        <w:t>Деление</w:t>
      </w:r>
      <w:r w:rsidR="00DE39C7" w:rsidRPr="005D1155">
        <w:rPr>
          <w:color w:val="5B9BD5" w:themeColor="accent1"/>
          <w:sz w:val="28"/>
          <w:szCs w:val="28"/>
        </w:rPr>
        <w:t>”</w:t>
      </w:r>
      <w:r w:rsidR="00DE39C7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DE39C7" w:rsidRDefault="00DE39C7">
      <w:pPr>
        <w:rPr>
          <w:b/>
          <w:bCs/>
          <w:sz w:val="28"/>
        </w:rPr>
      </w:pPr>
      <w:r>
        <w:rPr>
          <w:sz w:val="28"/>
        </w:rPr>
        <w:br w:type="page"/>
      </w:r>
    </w:p>
    <w:p w:rsidR="00383F75" w:rsidRPr="00383F75" w:rsidRDefault="00383F75" w:rsidP="00383F75">
      <w:pPr>
        <w:pStyle w:val="3"/>
        <w:jc w:val="left"/>
        <w:rPr>
          <w:sz w:val="28"/>
        </w:rPr>
      </w:pPr>
      <w:bookmarkStart w:id="26" w:name="_Toc7197735"/>
      <w:r>
        <w:rPr>
          <w:sz w:val="28"/>
        </w:rPr>
        <w:lastRenderedPageBreak/>
        <w:t xml:space="preserve">Выполнение функции </w:t>
      </w:r>
      <w:r w:rsidR="00DE39C7">
        <w:rPr>
          <w:sz w:val="28"/>
          <w:lang w:val="en-US"/>
        </w:rPr>
        <w:t>“</w:t>
      </w:r>
      <w:r w:rsidR="00DE39C7">
        <w:rPr>
          <w:sz w:val="28"/>
        </w:rPr>
        <w:t>Очистка</w:t>
      </w:r>
      <w:r w:rsidR="00DE39C7">
        <w:rPr>
          <w:sz w:val="28"/>
          <w:lang w:val="en-US"/>
        </w:rPr>
        <w:t>”</w:t>
      </w:r>
      <w:bookmarkEnd w:id="26"/>
    </w:p>
    <w:p w:rsidR="00383F75" w:rsidRDefault="00DE39C7" w:rsidP="00383F75">
      <w:pPr>
        <w:rPr>
          <w:sz w:val="28"/>
          <w:szCs w:val="28"/>
        </w:rPr>
      </w:pPr>
      <w:r>
        <w:rPr>
          <w:sz w:val="28"/>
          <w:szCs w:val="28"/>
        </w:rPr>
        <w:t>Очищает поле ввода</w:t>
      </w:r>
      <w:r w:rsidRPr="00DE39C7">
        <w:rPr>
          <w:sz w:val="28"/>
          <w:szCs w:val="28"/>
        </w:rPr>
        <w:t>/</w:t>
      </w:r>
      <w:r>
        <w:rPr>
          <w:sz w:val="28"/>
          <w:szCs w:val="28"/>
        </w:rPr>
        <w:t>вывода.</w:t>
      </w:r>
      <w:r w:rsidR="00383F75" w:rsidRPr="00383F75">
        <w:rPr>
          <w:sz w:val="28"/>
          <w:szCs w:val="28"/>
        </w:rPr>
        <w:t xml:space="preserve"> (</w:t>
      </w:r>
      <w:r w:rsidR="00383F75">
        <w:rPr>
          <w:sz w:val="28"/>
          <w:szCs w:val="28"/>
        </w:rPr>
        <w:t>Рис 11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>
      <w:pPr>
        <w:rPr>
          <w:sz w:val="28"/>
          <w:szCs w:val="28"/>
        </w:rPr>
      </w:pPr>
    </w:p>
    <w:p w:rsidR="00383F75" w:rsidRDefault="00DE39C7" w:rsidP="00383F75">
      <w:pPr>
        <w:jc w:val="center"/>
      </w:pPr>
      <w:r>
        <w:rPr>
          <w:noProof/>
        </w:rPr>
        <w:drawing>
          <wp:inline distT="0" distB="0" distL="0" distR="0" wp14:anchorId="1EDB9BA9" wp14:editId="69EF5EEF">
            <wp:extent cx="2760784" cy="2136321"/>
            <wp:effectExtent l="0" t="0" r="190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0784" cy="21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ABEE68" wp14:editId="67E5D822">
            <wp:extent cx="2758620" cy="2134647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117" cy="21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383F75" w:rsidRDefault="00383F75" w:rsidP="00383F75">
      <w:pPr>
        <w:jc w:val="center"/>
        <w:rPr>
          <w:color w:val="5B9BD5" w:themeColor="accent1"/>
        </w:rPr>
      </w:pPr>
    </w:p>
    <w:p w:rsidR="00383F75" w:rsidRPr="00E46A0B" w:rsidRDefault="00383F75" w:rsidP="00383F75">
      <w:pPr>
        <w:jc w:val="center"/>
        <w:rPr>
          <w:color w:val="5B9BD5" w:themeColor="accent1"/>
          <w:sz w:val="28"/>
          <w:szCs w:val="28"/>
        </w:rPr>
      </w:pPr>
      <w:r w:rsidRPr="00383F75">
        <w:rPr>
          <w:color w:val="5B9BD5" w:themeColor="accent1"/>
          <w:sz w:val="28"/>
          <w:szCs w:val="28"/>
        </w:rPr>
        <w:t xml:space="preserve">(Рис 11) </w:t>
      </w:r>
      <w:r w:rsidR="00DE39C7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DE39C7" w:rsidRPr="005D1155">
        <w:rPr>
          <w:color w:val="5B9BD5" w:themeColor="accent1"/>
          <w:sz w:val="28"/>
          <w:szCs w:val="28"/>
        </w:rPr>
        <w:t>“</w:t>
      </w:r>
      <w:r w:rsidR="00DE39C7">
        <w:rPr>
          <w:color w:val="5B9BD5" w:themeColor="accent1"/>
          <w:sz w:val="28"/>
          <w:szCs w:val="28"/>
        </w:rPr>
        <w:t>Очистка</w:t>
      </w:r>
      <w:r w:rsidR="00DE39C7" w:rsidRPr="005D1155">
        <w:rPr>
          <w:color w:val="5B9BD5" w:themeColor="accent1"/>
          <w:sz w:val="28"/>
          <w:szCs w:val="28"/>
        </w:rPr>
        <w:t>”</w:t>
      </w:r>
      <w:r w:rsidR="00DE39C7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>
      <w:pPr>
        <w:jc w:val="center"/>
        <w:rPr>
          <w:b/>
          <w:color w:val="5B9BD5" w:themeColor="accent1"/>
        </w:rPr>
      </w:pPr>
    </w:p>
    <w:p w:rsidR="00383F75" w:rsidRDefault="00383F75" w:rsidP="00383F75">
      <w:pPr>
        <w:pStyle w:val="3"/>
        <w:jc w:val="left"/>
        <w:rPr>
          <w:sz w:val="28"/>
        </w:rPr>
      </w:pPr>
      <w:bookmarkStart w:id="27" w:name="_Toc7197736"/>
      <w:r>
        <w:rPr>
          <w:sz w:val="28"/>
        </w:rPr>
        <w:t xml:space="preserve">Выполнение функции </w:t>
      </w:r>
      <w:r w:rsidR="00DE39C7">
        <w:rPr>
          <w:sz w:val="28"/>
          <w:lang w:val="en-US"/>
        </w:rPr>
        <w:t>“</w:t>
      </w:r>
      <w:r w:rsidR="00DE39C7">
        <w:rPr>
          <w:sz w:val="28"/>
        </w:rPr>
        <w:t>Равно</w:t>
      </w:r>
      <w:r w:rsidR="00DE39C7">
        <w:rPr>
          <w:sz w:val="28"/>
          <w:lang w:val="en-US"/>
        </w:rPr>
        <w:t>”</w:t>
      </w:r>
      <w:bookmarkEnd w:id="27"/>
    </w:p>
    <w:p w:rsidR="00383F75" w:rsidRPr="00383F75" w:rsidRDefault="00DE39C7" w:rsidP="00383F75">
      <w:pPr>
        <w:rPr>
          <w:sz w:val="28"/>
          <w:szCs w:val="28"/>
        </w:rPr>
      </w:pPr>
      <w:r>
        <w:rPr>
          <w:sz w:val="28"/>
          <w:szCs w:val="28"/>
        </w:rPr>
        <w:t>Выполняет выбранную арифметическую функцию.</w:t>
      </w:r>
      <w:r w:rsidR="00383F75" w:rsidRPr="00383F75">
        <w:rPr>
          <w:sz w:val="28"/>
          <w:szCs w:val="28"/>
        </w:rPr>
        <w:t xml:space="preserve"> (</w:t>
      </w:r>
      <w:r w:rsidR="00383F75">
        <w:rPr>
          <w:sz w:val="28"/>
          <w:szCs w:val="28"/>
        </w:rPr>
        <w:t>Рис 12</w:t>
      </w:r>
      <w:r w:rsidR="00383F75" w:rsidRPr="00383F75">
        <w:rPr>
          <w:sz w:val="28"/>
          <w:szCs w:val="28"/>
        </w:rPr>
        <w:t>)</w:t>
      </w:r>
    </w:p>
    <w:p w:rsidR="00383F75" w:rsidRPr="00383F75" w:rsidRDefault="00383F75" w:rsidP="00383F75"/>
    <w:p w:rsidR="00383F75" w:rsidRDefault="00383F75" w:rsidP="00383F75">
      <w:pPr>
        <w:jc w:val="center"/>
      </w:pPr>
      <w:r>
        <w:rPr>
          <w:noProof/>
        </w:rPr>
        <w:drawing>
          <wp:inline distT="0" distB="0" distL="0" distR="0" wp14:anchorId="63AE2B23" wp14:editId="15074E12">
            <wp:extent cx="6048375" cy="4514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Default="00383F75" w:rsidP="00383F75">
      <w:pPr>
        <w:jc w:val="center"/>
      </w:pPr>
    </w:p>
    <w:p w:rsidR="00383F75" w:rsidRPr="00383F75" w:rsidRDefault="00383F75" w:rsidP="00DE39C7">
      <w:pPr>
        <w:jc w:val="center"/>
      </w:pPr>
      <w:r w:rsidRPr="00383F75">
        <w:rPr>
          <w:color w:val="5B9BD5" w:themeColor="accent1"/>
          <w:sz w:val="28"/>
          <w:szCs w:val="28"/>
        </w:rPr>
        <w:t xml:space="preserve">(Рис 12) </w:t>
      </w:r>
      <w:r w:rsidR="00DE39C7">
        <w:rPr>
          <w:color w:val="5B9BD5" w:themeColor="accent1"/>
          <w:sz w:val="28"/>
          <w:szCs w:val="28"/>
        </w:rPr>
        <w:t xml:space="preserve">Демонстрация выполнения функции </w:t>
      </w:r>
      <w:r w:rsidR="00DE39C7" w:rsidRPr="005D1155">
        <w:rPr>
          <w:color w:val="5B9BD5" w:themeColor="accent1"/>
          <w:sz w:val="28"/>
          <w:szCs w:val="28"/>
        </w:rPr>
        <w:t>“</w:t>
      </w:r>
      <w:r w:rsidR="00DE39C7">
        <w:rPr>
          <w:color w:val="5B9BD5" w:themeColor="accent1"/>
          <w:sz w:val="28"/>
          <w:szCs w:val="28"/>
        </w:rPr>
        <w:t>Равно</w:t>
      </w:r>
      <w:r w:rsidR="00DE39C7" w:rsidRPr="005D1155">
        <w:rPr>
          <w:color w:val="5B9BD5" w:themeColor="accent1"/>
          <w:sz w:val="28"/>
          <w:szCs w:val="28"/>
        </w:rPr>
        <w:t>”</w:t>
      </w:r>
      <w:r w:rsidR="00DE39C7">
        <w:rPr>
          <w:color w:val="5B9BD5" w:themeColor="accent1"/>
          <w:sz w:val="28"/>
          <w:szCs w:val="28"/>
        </w:rPr>
        <w:t>.</w:t>
      </w:r>
    </w:p>
    <w:p w:rsidR="00383F75" w:rsidRPr="00383F75" w:rsidRDefault="00383F75" w:rsidP="00383F75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28" w:name="_Toc7197737"/>
      <w:r>
        <w:rPr>
          <w:b/>
          <w:bCs/>
          <w:sz w:val="32"/>
        </w:rPr>
        <w:lastRenderedPageBreak/>
        <w:t>Завершение работы программы</w:t>
      </w:r>
      <w:bookmarkEnd w:id="28"/>
    </w:p>
    <w:p w:rsidR="009A121E" w:rsidRDefault="009A121E"/>
    <w:p w:rsidR="009A121E" w:rsidRDefault="009A121E"/>
    <w:p w:rsidR="009A121E" w:rsidRDefault="009A121E"/>
    <w:p w:rsidR="009A121E" w:rsidRPr="00383F75" w:rsidRDefault="00383F75" w:rsidP="00383F75">
      <w:pPr>
        <w:ind w:left="576"/>
        <w:rPr>
          <w:sz w:val="28"/>
          <w:szCs w:val="28"/>
        </w:rPr>
      </w:pPr>
      <w:r w:rsidRPr="00383F75">
        <w:rPr>
          <w:sz w:val="28"/>
          <w:szCs w:val="28"/>
        </w:rPr>
        <w:t xml:space="preserve">Программа </w:t>
      </w:r>
      <w:r w:rsidRPr="00383F75">
        <w:rPr>
          <w:color w:val="000000"/>
          <w:sz w:val="28"/>
          <w:szCs w:val="28"/>
        </w:rPr>
        <w:t>«</w:t>
      </w:r>
      <w:r w:rsidR="00D15881">
        <w:rPr>
          <w:color w:val="000000"/>
          <w:sz w:val="28"/>
          <w:szCs w:val="28"/>
        </w:rPr>
        <w:t>Калькулятор</w:t>
      </w:r>
      <w:r w:rsidRPr="00383F7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завершается, когда пользователь закрывает</w:t>
      </w:r>
      <w:r w:rsidRPr="00383F75">
        <w:rPr>
          <w:color w:val="000000"/>
          <w:sz w:val="28"/>
          <w:szCs w:val="28"/>
        </w:rPr>
        <w:t xml:space="preserve"> </w:t>
      </w:r>
      <w:r w:rsidRPr="00383F75">
        <w:rPr>
          <w:color w:val="000000"/>
          <w:sz w:val="28"/>
          <w:szCs w:val="28"/>
          <w:lang w:val="en-US"/>
        </w:rPr>
        <w:t>Form</w:t>
      </w:r>
      <w:r w:rsidRPr="00383F75">
        <w:rPr>
          <w:color w:val="000000"/>
          <w:sz w:val="28"/>
          <w:szCs w:val="28"/>
        </w:rPr>
        <w:t>1.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1"/>
        <w:rPr>
          <w:caps/>
          <w:sz w:val="32"/>
        </w:rPr>
      </w:pPr>
      <w:bookmarkStart w:id="29" w:name="_Toc7197738"/>
      <w:r>
        <w:rPr>
          <w:caps/>
          <w:sz w:val="32"/>
        </w:rPr>
        <w:t>Сообщения оператору</w:t>
      </w:r>
      <w:bookmarkEnd w:id="29"/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30" w:name="_Toc7197739"/>
      <w:r>
        <w:rPr>
          <w:b/>
          <w:bCs/>
          <w:sz w:val="32"/>
        </w:rPr>
        <w:t>Сообщение</w:t>
      </w:r>
      <w:bookmarkEnd w:id="30"/>
      <w:r>
        <w:rPr>
          <w:b/>
          <w:bCs/>
          <w:sz w:val="32"/>
        </w:rPr>
        <w:t xml:space="preserve"> </w:t>
      </w:r>
    </w:p>
    <w:p w:rsidR="009A121E" w:rsidRDefault="009A121E"/>
    <w:p w:rsidR="009A121E" w:rsidRDefault="009A121E"/>
    <w:p w:rsidR="009A121E" w:rsidRDefault="009A121E"/>
    <w:p w:rsidR="009A121E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pStyle w:val="2"/>
        <w:jc w:val="left"/>
        <w:rPr>
          <w:b/>
          <w:bCs/>
          <w:sz w:val="32"/>
        </w:rPr>
      </w:pPr>
      <w:bookmarkStart w:id="31" w:name="_Toc7197740"/>
      <w:r>
        <w:rPr>
          <w:b/>
          <w:bCs/>
          <w:sz w:val="32"/>
        </w:rPr>
        <w:t>Сообщение</w:t>
      </w:r>
      <w:bookmarkEnd w:id="31"/>
      <w:r>
        <w:rPr>
          <w:b/>
          <w:bCs/>
          <w:sz w:val="32"/>
        </w:rPr>
        <w:t xml:space="preserve"> </w:t>
      </w:r>
    </w:p>
    <w:p w:rsidR="009A121E" w:rsidRDefault="009A121E"/>
    <w:p w:rsidR="009A121E" w:rsidRDefault="009A121E"/>
    <w:p w:rsidR="009A121E" w:rsidRDefault="009A121E"/>
    <w:p w:rsidR="00383F75" w:rsidRDefault="00383F75" w:rsidP="00383F75">
      <w:pPr>
        <w:ind w:left="576"/>
      </w:pPr>
      <w:r>
        <w:t>Нет сообщения.</w:t>
      </w:r>
    </w:p>
    <w:p w:rsidR="009A121E" w:rsidRDefault="009A121E"/>
    <w:p w:rsidR="009A121E" w:rsidRDefault="009A121E"/>
    <w:p w:rsidR="009A121E" w:rsidRDefault="009A121E"/>
    <w:p w:rsidR="009A121E" w:rsidRDefault="009A121E"/>
    <w:p w:rsidR="009A121E" w:rsidRDefault="009A121E">
      <w:pPr>
        <w:sectPr w:rsidR="009A121E">
          <w:headerReference w:type="default" r:id="rId30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9A121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2" w:name="_Toc7197741"/>
            <w:r>
              <w:rPr>
                <w:caps/>
                <w:sz w:val="32"/>
              </w:rPr>
              <w:t>Лист регистрации изменений</w:t>
            </w:r>
            <w:bookmarkEnd w:id="32"/>
          </w:p>
        </w:tc>
      </w:tr>
      <w:tr w:rsidR="009A121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Всего</w:t>
            </w:r>
          </w:p>
          <w:p w:rsidR="009A121E" w:rsidRDefault="009A121E">
            <w:pPr>
              <w:jc w:val="center"/>
            </w:pPr>
            <w:r>
              <w:t>листов</w:t>
            </w:r>
          </w:p>
          <w:p w:rsidR="009A121E" w:rsidRDefault="009A121E">
            <w:pPr>
              <w:jc w:val="center"/>
            </w:pPr>
            <w:r>
              <w:t>(страниц)</w:t>
            </w:r>
          </w:p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proofErr w:type="gramStart"/>
            <w: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№</w:t>
            </w:r>
          </w:p>
          <w:p w:rsidR="009A121E" w:rsidRDefault="009A121E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Входящий</w:t>
            </w:r>
          </w:p>
          <w:p w:rsidR="009A121E" w:rsidRDefault="009A121E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9A121E" w:rsidRDefault="009A121E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9A121E" w:rsidRDefault="009A121E">
            <w:pPr>
              <w:jc w:val="center"/>
            </w:pPr>
            <w:r>
              <w:t>документа</w:t>
            </w:r>
          </w:p>
          <w:p w:rsidR="009A121E" w:rsidRDefault="009A121E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Дата</w:t>
            </w:r>
          </w:p>
        </w:tc>
      </w:tr>
      <w:tr w:rsidR="009A121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изменен</w:t>
            </w:r>
          </w:p>
          <w:p w:rsidR="009A121E" w:rsidRDefault="009A121E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proofErr w:type="gramStart"/>
            <w:r>
              <w:t>заме</w:t>
            </w:r>
            <w:proofErr w:type="gramEnd"/>
          </w:p>
          <w:p w:rsidR="009A121E" w:rsidRDefault="009A121E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A121E" w:rsidRDefault="009A121E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9A121E" w:rsidRDefault="009A121E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9A121E" w:rsidRDefault="009A121E"/>
        </w:tc>
      </w:tr>
      <w:tr w:rsidR="009A121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  <w:tr w:rsidR="009A121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A121E" w:rsidRDefault="009A121E">
            <w:pPr>
              <w:jc w:val="center"/>
            </w:pPr>
          </w:p>
        </w:tc>
      </w:tr>
    </w:tbl>
    <w:p w:rsidR="00B317BE" w:rsidRDefault="00B317BE">
      <w:pPr>
        <w:rPr>
          <w:sz w:val="2"/>
        </w:rPr>
      </w:pPr>
    </w:p>
    <w:sectPr w:rsidR="00B317B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E39" w:rsidRDefault="00910E39">
      <w:r>
        <w:separator/>
      </w:r>
    </w:p>
  </w:endnote>
  <w:endnote w:type="continuationSeparator" w:id="0">
    <w:p w:rsidR="00910E39" w:rsidRDefault="0091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NKB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70" w:rsidRDefault="00F9587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95870" w:rsidRDefault="00F9587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70" w:rsidRDefault="00F9587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70" w:rsidRDefault="00F9587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70" w:rsidRDefault="00F95870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8D7E96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8D7E96">
      <w:rPr>
        <w:noProof/>
        <w:sz w:val="36"/>
      </w:rPr>
      <w:t>12</w:t>
    </w:r>
    <w:r>
      <w:rPr>
        <w:sz w:val="36"/>
      </w:rPr>
      <w:fldChar w:fldCharType="end"/>
    </w: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 w:rsidP="009A121E">
    <w:pPr>
      <w:pStyle w:val="a5"/>
      <w:tabs>
        <w:tab w:val="clear" w:pos="9355"/>
        <w:tab w:val="left" w:pos="4956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</w:p>
  <w:p w:rsidR="00F95870" w:rsidRDefault="00F9587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E39" w:rsidRDefault="00910E39">
      <w:r>
        <w:separator/>
      </w:r>
    </w:p>
  </w:footnote>
  <w:footnote w:type="continuationSeparator" w:id="0">
    <w:p w:rsidR="00910E39" w:rsidRDefault="00910E39">
      <w:r>
        <w:continuationSeparator/>
      </w:r>
    </w:p>
  </w:footnote>
  <w:footnote w:id="1">
    <w:p w:rsidR="00F95870" w:rsidRDefault="00F95870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F95870" w:rsidRDefault="00F95870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F95870" w:rsidRDefault="00F95870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F95870" w:rsidRDefault="00F95870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F95870" w:rsidRDefault="00F95870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F95870" w:rsidRDefault="00F95870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F95870" w:rsidRDefault="00F95870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70" w:rsidRDefault="00F9587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70" w:rsidRDefault="00F9587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70" w:rsidRDefault="00F9587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8D7E96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F95870" w:rsidRDefault="00F95870">
    <w:pPr>
      <w:pStyle w:val="a3"/>
      <w:rPr>
        <w:sz w:val="32"/>
        <w:szCs w:val="32"/>
      </w:rPr>
    </w:pPr>
  </w:p>
  <w:p w:rsidR="00F95870" w:rsidRDefault="00F9587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B317BE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C13FD6"/>
    <w:multiLevelType w:val="hybridMultilevel"/>
    <w:tmpl w:val="4842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BE"/>
    <w:rsid w:val="00123D81"/>
    <w:rsid w:val="002959CD"/>
    <w:rsid w:val="00383F75"/>
    <w:rsid w:val="004905C0"/>
    <w:rsid w:val="005D1155"/>
    <w:rsid w:val="00683FF9"/>
    <w:rsid w:val="008D7E96"/>
    <w:rsid w:val="00910E39"/>
    <w:rsid w:val="009A121E"/>
    <w:rsid w:val="009E6241"/>
    <w:rsid w:val="00B317BE"/>
    <w:rsid w:val="00CC22BF"/>
    <w:rsid w:val="00D15881"/>
    <w:rsid w:val="00DE39C7"/>
    <w:rsid w:val="00E46A0B"/>
    <w:rsid w:val="00E86D61"/>
    <w:rsid w:val="00EE25AD"/>
    <w:rsid w:val="00F36187"/>
    <w:rsid w:val="00F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auiue">
    <w:name w:val="Iau.iue"/>
    <w:basedOn w:val="a"/>
    <w:next w:val="a"/>
    <w:uiPriority w:val="99"/>
    <w:rsid w:val="00383F75"/>
    <w:pPr>
      <w:autoSpaceDE w:val="0"/>
      <w:autoSpaceDN w:val="0"/>
      <w:adjustRightInd w:val="0"/>
    </w:pPr>
  </w:style>
  <w:style w:type="paragraph" w:styleId="ae">
    <w:name w:val="List Paragraph"/>
    <w:basedOn w:val="a"/>
    <w:uiPriority w:val="34"/>
    <w:qFormat/>
    <w:rsid w:val="00383F75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E46A0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46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auiue">
    <w:name w:val="Iau.iue"/>
    <w:basedOn w:val="a"/>
    <w:next w:val="a"/>
    <w:uiPriority w:val="99"/>
    <w:rsid w:val="00383F75"/>
    <w:pPr>
      <w:autoSpaceDE w:val="0"/>
      <w:autoSpaceDN w:val="0"/>
      <w:adjustRightInd w:val="0"/>
    </w:pPr>
  </w:style>
  <w:style w:type="paragraph" w:styleId="ae">
    <w:name w:val="List Paragraph"/>
    <w:basedOn w:val="a"/>
    <w:uiPriority w:val="34"/>
    <w:qFormat/>
    <w:rsid w:val="00383F75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E46A0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46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5;&#1072;&#1087;&#1082;&#1080;%20&#1085;&#1072;%20&#1088;&#1072;&#1073;&#1086;&#1095;&#1077;&#1084;%20&#1089;&#1090;&#1086;&#1083;&#1077;\&#1045;&#1057;&#1055;&#1044;\19505-79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146</TotalTime>
  <Pages>13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D</cp:lastModifiedBy>
  <cp:revision>11</cp:revision>
  <cp:lastPrinted>2005-09-30T07:24:00Z</cp:lastPrinted>
  <dcterms:created xsi:type="dcterms:W3CDTF">2019-04-03T12:51:00Z</dcterms:created>
  <dcterms:modified xsi:type="dcterms:W3CDTF">2019-04-26T16:01:00Z</dcterms:modified>
</cp:coreProperties>
</file>