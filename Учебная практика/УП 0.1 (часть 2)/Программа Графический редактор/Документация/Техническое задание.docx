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F70" w:rsidRDefault="00FD1F70">
      <w:pPr>
        <w:pStyle w:val="1"/>
        <w:numPr>
          <w:ilvl w:val="0"/>
          <w:numId w:val="0"/>
        </w:numPr>
        <w:jc w:val="left"/>
        <w:rPr>
          <w:caps/>
        </w:rPr>
      </w:pPr>
    </w:p>
    <w:p w:rsidR="00FD1F70" w:rsidRDefault="00FD1F7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7"/>
        <w:gridCol w:w="1810"/>
        <w:gridCol w:w="3670"/>
      </w:tblGrid>
      <w:tr w:rsidR="00FD1F70">
        <w:tc>
          <w:tcPr>
            <w:tcW w:w="3600" w:type="dxa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FD1F70" w:rsidRDefault="00F5078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FD1F70">
        <w:tc>
          <w:tcPr>
            <w:tcW w:w="3600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F5078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тех.отдела</w:t>
            </w:r>
            <w:proofErr w:type="spellEnd"/>
          </w:p>
        </w:tc>
      </w:tr>
      <w:tr w:rsidR="00FD1F70">
        <w:trPr>
          <w:trHeight w:val="457"/>
        </w:trPr>
        <w:tc>
          <w:tcPr>
            <w:tcW w:w="3600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6452E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</w:t>
            </w:r>
            <w:r w:rsidR="007E2873">
              <w:rPr>
                <w:sz w:val="28"/>
              </w:rPr>
              <w:t>__ Гусятинер Л.Б</w:t>
            </w:r>
            <w:r w:rsidR="00F50780">
              <w:rPr>
                <w:sz w:val="28"/>
              </w:rPr>
              <w:t>.</w:t>
            </w:r>
          </w:p>
        </w:tc>
      </w:tr>
      <w:tr w:rsidR="00FD1F70">
        <w:trPr>
          <w:trHeight w:val="519"/>
        </w:trPr>
        <w:tc>
          <w:tcPr>
            <w:tcW w:w="3600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6452E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</w:t>
            </w:r>
            <w:r w:rsidR="00F50780">
              <w:rPr>
                <w:sz w:val="28"/>
              </w:rPr>
              <w:t>_</w:t>
            </w:r>
            <w:r w:rsidR="007E2873">
              <w:rPr>
                <w:sz w:val="28"/>
              </w:rPr>
              <w:t>30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</w:t>
            </w:r>
            <w:r w:rsidR="00F50780">
              <w:rPr>
                <w:sz w:val="28"/>
              </w:rPr>
              <w:t>_</w:t>
            </w:r>
            <w:r>
              <w:rPr>
                <w:sz w:val="28"/>
              </w:rPr>
              <w:t>марта_</w:t>
            </w:r>
            <w:r w:rsidR="007E2873">
              <w:rPr>
                <w:sz w:val="28"/>
              </w:rPr>
              <w:t>__2019</w:t>
            </w:r>
            <w:r w:rsidR="00F50780">
              <w:rPr>
                <w:sz w:val="28"/>
              </w:rPr>
              <w:t>_</w:t>
            </w:r>
          </w:p>
        </w:tc>
      </w:tr>
    </w:tbl>
    <w:p w:rsidR="00FD1F70" w:rsidRDefault="00FD1F70">
      <w:pPr>
        <w:jc w:val="center"/>
        <w:rPr>
          <w:b/>
          <w:bCs/>
          <w:sz w:val="28"/>
        </w:rPr>
      </w:pPr>
    </w:p>
    <w:p w:rsidR="00FD1F70" w:rsidRDefault="00FD1F70">
      <w:pPr>
        <w:jc w:val="center"/>
        <w:rPr>
          <w:b/>
          <w:bCs/>
          <w:sz w:val="28"/>
        </w:rPr>
      </w:pPr>
    </w:p>
    <w:p w:rsidR="00FD1F70" w:rsidRDefault="00FD1F70">
      <w:pPr>
        <w:jc w:val="center"/>
        <w:rPr>
          <w:b/>
          <w:bCs/>
          <w:sz w:val="28"/>
        </w:rPr>
      </w:pPr>
    </w:p>
    <w:p w:rsidR="00FD1F70" w:rsidRDefault="00FD1F70">
      <w:pPr>
        <w:jc w:val="center"/>
        <w:rPr>
          <w:b/>
          <w:bCs/>
          <w:sz w:val="28"/>
        </w:rPr>
      </w:pPr>
    </w:p>
    <w:p w:rsidR="00FD1F70" w:rsidRDefault="00FD1F70">
      <w:pPr>
        <w:jc w:val="center"/>
        <w:rPr>
          <w:b/>
          <w:bCs/>
          <w:sz w:val="28"/>
        </w:rPr>
      </w:pPr>
    </w:p>
    <w:p w:rsidR="00FD1F70" w:rsidRDefault="00FD1F70">
      <w:pPr>
        <w:jc w:val="center"/>
        <w:rPr>
          <w:b/>
          <w:bCs/>
        </w:rPr>
      </w:pPr>
    </w:p>
    <w:p w:rsidR="00FD1F70" w:rsidRDefault="00FD1F70">
      <w:pPr>
        <w:jc w:val="center"/>
        <w:rPr>
          <w:b/>
          <w:bCs/>
        </w:rPr>
      </w:pPr>
    </w:p>
    <w:p w:rsidR="00FD1F70" w:rsidRDefault="00FD1F70">
      <w:pPr>
        <w:jc w:val="center"/>
        <w:rPr>
          <w:b/>
          <w:bCs/>
        </w:rPr>
      </w:pPr>
    </w:p>
    <w:p w:rsidR="00FD1F70" w:rsidRDefault="00213CB3">
      <w:pPr>
        <w:jc w:val="center"/>
        <w:rPr>
          <w:b/>
          <w:bCs/>
          <w:caps/>
          <w:sz w:val="28"/>
        </w:rPr>
      </w:pPr>
      <w:r>
        <w:rPr>
          <w:b/>
          <w:bCs/>
          <w:caps/>
          <w:sz w:val="32"/>
        </w:rPr>
        <w:t>Графический Редактор</w:t>
      </w:r>
    </w:p>
    <w:p w:rsidR="00FD1F70" w:rsidRDefault="00F5078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FD1F70" w:rsidRDefault="00FD1F70">
      <w:pPr>
        <w:rPr>
          <w:b/>
          <w:bCs/>
          <w:sz w:val="28"/>
        </w:rPr>
      </w:pPr>
    </w:p>
    <w:p w:rsidR="00FD1F70" w:rsidRDefault="00F50780">
      <w:pPr>
        <w:jc w:val="center"/>
        <w:rPr>
          <w:b/>
          <w:bCs/>
          <w:sz w:val="36"/>
        </w:rPr>
      </w:pPr>
      <w:proofErr w:type="gramStart"/>
      <w:r>
        <w:rPr>
          <w:b/>
          <w:bCs/>
          <w:sz w:val="36"/>
        </w:rPr>
        <w:t>Лист  утверждения</w:t>
      </w:r>
      <w:proofErr w:type="gramEnd"/>
    </w:p>
    <w:p w:rsidR="00FD1F70" w:rsidRDefault="00F5078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FD1F70" w:rsidRDefault="00F50780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A63DC9" w:rsidRPr="00A63DC9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FD1F70" w:rsidRDefault="00AB49FC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F70" w:rsidRDefault="00F5078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F70" w:rsidRDefault="00F5078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F70" w:rsidRDefault="00F5078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F70" w:rsidRDefault="00F5078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F70" w:rsidRDefault="00F5078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FD1F70" w:rsidRDefault="00F5078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FD1F70" w:rsidRDefault="00F5078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FD1F70" w:rsidRDefault="00F5078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FD1F70" w:rsidRDefault="00F5078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FD1F70" w:rsidRDefault="00F5078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D1F70" w:rsidRDefault="00FD1F70">
      <w:pPr>
        <w:jc w:val="center"/>
        <w:rPr>
          <w:b/>
          <w:bCs/>
          <w:sz w:val="32"/>
        </w:rPr>
      </w:pPr>
    </w:p>
    <w:p w:rsidR="00FD1F70" w:rsidRDefault="00FD1F7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765"/>
        <w:gridCol w:w="1489"/>
        <w:gridCol w:w="4653"/>
      </w:tblGrid>
      <w:tr w:rsidR="00FD1F70" w:rsidTr="00222E9C"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F5078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FD1F70" w:rsidTr="00222E9C"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F50780" w:rsidP="00791235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r w:rsidR="00791235">
              <w:rPr>
                <w:sz w:val="28"/>
              </w:rPr>
              <w:t>отдела</w:t>
            </w:r>
          </w:p>
        </w:tc>
      </w:tr>
      <w:tr w:rsidR="00FD1F70" w:rsidTr="00222E9C">
        <w:trPr>
          <w:trHeight w:val="513"/>
        </w:trPr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F50780" w:rsidP="00A63DC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 w:rsidR="00A63DC9">
              <w:rPr>
                <w:sz w:val="28"/>
              </w:rPr>
              <w:t>Корзухин</w:t>
            </w:r>
            <w:proofErr w:type="spellEnd"/>
            <w:r w:rsidR="00A63DC9">
              <w:rPr>
                <w:sz w:val="28"/>
              </w:rPr>
              <w:t xml:space="preserve"> А.И</w:t>
            </w:r>
            <w:r>
              <w:rPr>
                <w:sz w:val="28"/>
              </w:rPr>
              <w:t>.</w:t>
            </w:r>
          </w:p>
        </w:tc>
      </w:tr>
      <w:tr w:rsidR="00FD1F70" w:rsidTr="00222E9C">
        <w:trPr>
          <w:trHeight w:val="142"/>
        </w:trPr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A63DC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“_30___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____марта_______2019</w:t>
            </w:r>
            <w:r w:rsidR="00F50780">
              <w:rPr>
                <w:sz w:val="28"/>
              </w:rPr>
              <w:t>__</w:t>
            </w:r>
          </w:p>
        </w:tc>
      </w:tr>
      <w:tr w:rsidR="00FD1F70" w:rsidTr="00222E9C">
        <w:trPr>
          <w:trHeight w:hRule="exact" w:val="567"/>
        </w:trPr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FD1F70" w:rsidTr="00222E9C"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F5078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FD1F70" w:rsidTr="00222E9C"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791235" w:rsidP="00791235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гр. </w:t>
            </w:r>
            <w:proofErr w:type="spellStart"/>
            <w:r>
              <w:rPr>
                <w:sz w:val="28"/>
              </w:rPr>
              <w:t>РиВ</w:t>
            </w:r>
            <w:proofErr w:type="spellEnd"/>
            <w:r>
              <w:rPr>
                <w:sz w:val="28"/>
              </w:rPr>
              <w:t xml:space="preserve"> АСУТП </w:t>
            </w:r>
          </w:p>
        </w:tc>
      </w:tr>
      <w:tr w:rsidR="00FD1F70" w:rsidTr="00222E9C">
        <w:trPr>
          <w:trHeight w:val="468"/>
        </w:trPr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F5078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</w:t>
            </w:r>
            <w:r w:rsidR="00A63DC9">
              <w:rPr>
                <w:sz w:val="28"/>
              </w:rPr>
              <w:t xml:space="preserve"> </w:t>
            </w:r>
            <w:proofErr w:type="spellStart"/>
            <w:r w:rsidR="00222E9C">
              <w:rPr>
                <w:sz w:val="28"/>
              </w:rPr>
              <w:t>Дуругян</w:t>
            </w:r>
            <w:proofErr w:type="spellEnd"/>
            <w:r w:rsidR="00222E9C">
              <w:rPr>
                <w:sz w:val="28"/>
              </w:rPr>
              <w:t xml:space="preserve"> А.В.</w:t>
            </w:r>
          </w:p>
        </w:tc>
      </w:tr>
      <w:tr w:rsidR="00FD1F70" w:rsidTr="00222E9C"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A63DC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“_30___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____марта_______2019</w:t>
            </w:r>
            <w:r w:rsidR="00F50780">
              <w:rPr>
                <w:sz w:val="28"/>
              </w:rPr>
              <w:t>__</w:t>
            </w:r>
          </w:p>
        </w:tc>
      </w:tr>
      <w:tr w:rsidR="00FD1F70" w:rsidTr="00222E9C">
        <w:trPr>
          <w:trHeight w:hRule="exact" w:val="567"/>
        </w:trPr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FD1F70" w:rsidTr="00222E9C"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F50780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FD1F70" w:rsidTr="00222E9C"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F50780" w:rsidP="00791235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Вед. инженер </w:t>
            </w:r>
            <w:r w:rsidR="00791235">
              <w:rPr>
                <w:sz w:val="28"/>
              </w:rPr>
              <w:t>отдела</w:t>
            </w:r>
          </w:p>
        </w:tc>
      </w:tr>
      <w:tr w:rsidR="00FD1F70" w:rsidTr="00222E9C">
        <w:trPr>
          <w:trHeight w:val="442"/>
        </w:trPr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F50780" w:rsidP="00A63DC9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>_____________</w:t>
            </w:r>
            <w:r w:rsidR="00A63DC9">
              <w:rPr>
                <w:sz w:val="28"/>
              </w:rPr>
              <w:t xml:space="preserve"> </w:t>
            </w:r>
            <w:proofErr w:type="spellStart"/>
            <w:r w:rsidR="00A63DC9">
              <w:rPr>
                <w:sz w:val="28"/>
              </w:rPr>
              <w:t>Корзухин</w:t>
            </w:r>
            <w:proofErr w:type="spellEnd"/>
            <w:r w:rsidR="00A63DC9">
              <w:rPr>
                <w:sz w:val="28"/>
              </w:rPr>
              <w:t xml:space="preserve"> А.И</w:t>
            </w:r>
          </w:p>
        </w:tc>
      </w:tr>
      <w:tr w:rsidR="00FD1F70" w:rsidTr="00222E9C">
        <w:trPr>
          <w:trHeight w:val="439"/>
        </w:trPr>
        <w:tc>
          <w:tcPr>
            <w:tcW w:w="3594" w:type="dxa"/>
            <w:vAlign w:val="center"/>
          </w:tcPr>
          <w:p w:rsidR="00FD1F70" w:rsidRDefault="00FD1F70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FD1F70" w:rsidRDefault="00FD1F70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D1F70" w:rsidRDefault="00A63DC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“_30___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_____марта______2019</w:t>
            </w:r>
            <w:r w:rsidR="00F50780">
              <w:rPr>
                <w:sz w:val="28"/>
              </w:rPr>
              <w:t>__</w:t>
            </w:r>
          </w:p>
        </w:tc>
      </w:tr>
    </w:tbl>
    <w:p w:rsidR="00FD1F70" w:rsidRDefault="00FD1F70">
      <w:pPr>
        <w:rPr>
          <w:b/>
          <w:bCs/>
          <w:sz w:val="32"/>
          <w:szCs w:val="32"/>
        </w:rPr>
      </w:pPr>
    </w:p>
    <w:p w:rsidR="00FD1F70" w:rsidRDefault="00FD1F70">
      <w:pPr>
        <w:rPr>
          <w:b/>
          <w:bCs/>
          <w:sz w:val="32"/>
          <w:szCs w:val="32"/>
        </w:rPr>
        <w:sectPr w:rsidR="00FD1F70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FD1F70" w:rsidRDefault="00FD1F70">
      <w:pPr>
        <w:rPr>
          <w:b/>
          <w:bCs/>
          <w:sz w:val="32"/>
          <w:szCs w:val="32"/>
        </w:rPr>
      </w:pPr>
    </w:p>
    <w:p w:rsidR="00FD1F70" w:rsidRDefault="00F507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FD1F70" w:rsidRDefault="00F5078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FD1F70" w:rsidRDefault="00F50780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A63DC9" w:rsidRPr="00A63DC9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FD1F70" w:rsidRDefault="00FD1F70">
      <w:pPr>
        <w:rPr>
          <w:b/>
          <w:bCs/>
          <w:caps/>
          <w:sz w:val="28"/>
          <w:szCs w:val="28"/>
        </w:rPr>
      </w:pPr>
    </w:p>
    <w:p w:rsidR="00213CB3" w:rsidRDefault="00213CB3" w:rsidP="00213CB3">
      <w:pPr>
        <w:jc w:val="center"/>
        <w:rPr>
          <w:b/>
          <w:bCs/>
        </w:rPr>
      </w:pPr>
    </w:p>
    <w:p w:rsidR="00213CB3" w:rsidRDefault="00213CB3" w:rsidP="00213CB3">
      <w:pPr>
        <w:jc w:val="center"/>
        <w:rPr>
          <w:b/>
          <w:bCs/>
          <w:caps/>
          <w:sz w:val="28"/>
        </w:rPr>
      </w:pPr>
      <w:r>
        <w:rPr>
          <w:b/>
          <w:bCs/>
          <w:caps/>
          <w:sz w:val="32"/>
        </w:rPr>
        <w:t>Графический Редактор</w:t>
      </w:r>
    </w:p>
    <w:p w:rsidR="00FD1F70" w:rsidRDefault="00FD1F70">
      <w:pPr>
        <w:jc w:val="center"/>
        <w:rPr>
          <w:b/>
          <w:bCs/>
          <w:caps/>
          <w:sz w:val="28"/>
          <w:szCs w:val="28"/>
        </w:rPr>
      </w:pPr>
    </w:p>
    <w:p w:rsidR="00FD1F70" w:rsidRDefault="00FD1F70">
      <w:pPr>
        <w:jc w:val="center"/>
        <w:rPr>
          <w:b/>
          <w:bCs/>
          <w:caps/>
          <w:sz w:val="28"/>
          <w:szCs w:val="28"/>
        </w:rPr>
      </w:pPr>
    </w:p>
    <w:p w:rsidR="00FD1F70" w:rsidRDefault="00AB49FC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F70" w:rsidRDefault="00F5078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F70" w:rsidRDefault="00F5078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F70" w:rsidRDefault="00F5078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F70" w:rsidRDefault="00F5078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F70" w:rsidRDefault="00F5078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FD1F70" w:rsidRDefault="00F5078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FD1F70" w:rsidRDefault="00F5078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FD1F70" w:rsidRDefault="00F5078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FD1F70" w:rsidRDefault="00F5078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FD1F70" w:rsidRDefault="00F5078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50780">
        <w:rPr>
          <w:b/>
          <w:bCs/>
          <w:sz w:val="36"/>
        </w:rPr>
        <w:t xml:space="preserve"> Техническое задание</w:t>
      </w:r>
    </w:p>
    <w:p w:rsidR="00FD1F70" w:rsidRDefault="00FD1F70">
      <w:pPr>
        <w:jc w:val="center"/>
        <w:rPr>
          <w:b/>
          <w:bCs/>
          <w:sz w:val="36"/>
          <w:szCs w:val="36"/>
        </w:rPr>
      </w:pPr>
    </w:p>
    <w:p w:rsidR="00FD1F70" w:rsidRDefault="00F50780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A63DC9" w:rsidRPr="00A63DC9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FD1F70" w:rsidRDefault="00FD1F70">
      <w:pPr>
        <w:jc w:val="center"/>
        <w:rPr>
          <w:b/>
          <w:bCs/>
          <w:sz w:val="28"/>
          <w:szCs w:val="28"/>
        </w:rPr>
        <w:sectPr w:rsidR="00FD1F70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FD1F70" w:rsidRDefault="00F50780">
      <w:pPr>
        <w:pStyle w:val="1"/>
        <w:numPr>
          <w:ilvl w:val="0"/>
          <w:numId w:val="0"/>
        </w:numPr>
        <w:rPr>
          <w:caps/>
        </w:rPr>
      </w:pPr>
      <w:bookmarkStart w:id="2" w:name="_Toc4855963"/>
      <w:r>
        <w:rPr>
          <w:caps/>
        </w:rPr>
        <w:lastRenderedPageBreak/>
        <w:t>Аннотация</w:t>
      </w:r>
      <w:bookmarkEnd w:id="2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техническое задание на разработку программы </w:t>
      </w:r>
      <w:r w:rsidR="002A663A">
        <w:rPr>
          <w:sz w:val="28"/>
        </w:rPr>
        <w:t>«</w:t>
      </w:r>
      <w:r w:rsidR="006E0BB6">
        <w:rPr>
          <w:sz w:val="28"/>
        </w:rPr>
        <w:t>Графический редактор</w:t>
      </w:r>
      <w:r w:rsidR="002A663A">
        <w:rPr>
          <w:sz w:val="28"/>
        </w:rPr>
        <w:t>»</w:t>
      </w:r>
      <w:r>
        <w:rPr>
          <w:sz w:val="28"/>
        </w:rPr>
        <w:t>.</w:t>
      </w:r>
    </w:p>
    <w:p w:rsidR="00FD1F70" w:rsidRDefault="00F50780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«Введение» указано наименование, краткая характеристика области применения </w:t>
      </w:r>
      <w:proofErr w:type="gramStart"/>
      <w:r>
        <w:rPr>
          <w:sz w:val="28"/>
        </w:rPr>
        <w:t>программы  (</w:t>
      </w:r>
      <w:proofErr w:type="gramEnd"/>
      <w:r>
        <w:rPr>
          <w:sz w:val="28"/>
        </w:rPr>
        <w:t>программного изделия).</w:t>
      </w:r>
      <w:r>
        <w:t xml:space="preserve"> </w:t>
      </w:r>
      <w:r>
        <w:rPr>
          <w:sz w:val="28"/>
        </w:rPr>
        <w:t xml:space="preserve"> </w:t>
      </w:r>
    </w:p>
    <w:p w:rsidR="00FD1F70" w:rsidRDefault="00F50780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:rsidR="00FD1F70" w:rsidRDefault="00F50780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:rsidR="00FD1F70" w:rsidRDefault="00F50780">
      <w:pPr>
        <w:jc w:val="both"/>
        <w:rPr>
          <w:sz w:val="28"/>
        </w:rPr>
      </w:pPr>
      <w:r>
        <w:tab/>
      </w:r>
      <w:r>
        <w:rPr>
          <w:sz w:val="28"/>
        </w:rPr>
        <w:t xml:space="preserve">Раздел «Требования к программе» содержит следующие подразделы: </w:t>
      </w:r>
    </w:p>
    <w:p w:rsidR="00FD1F70" w:rsidRDefault="00F50780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требования к функциональным характеристикам; </w:t>
      </w:r>
    </w:p>
    <w:p w:rsidR="00FD1F70" w:rsidRDefault="00F50780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требования к надежности; </w:t>
      </w:r>
    </w:p>
    <w:p w:rsidR="00FD1F70" w:rsidRDefault="00F50780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условия эксплуатации; </w:t>
      </w:r>
    </w:p>
    <w:p w:rsidR="00FD1F70" w:rsidRDefault="00F50780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требования к составу и параметрам технических средств; </w:t>
      </w:r>
    </w:p>
    <w:p w:rsidR="00FD1F70" w:rsidRDefault="00F50780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требования к информационной и программной совместимости;  </w:t>
      </w:r>
    </w:p>
    <w:p w:rsidR="00FD1F70" w:rsidRDefault="00F50780">
      <w:pPr>
        <w:numPr>
          <w:ilvl w:val="0"/>
          <w:numId w:val="13"/>
        </w:numPr>
        <w:jc w:val="both"/>
      </w:pPr>
      <w:r>
        <w:rPr>
          <w:sz w:val="28"/>
        </w:rPr>
        <w:t>специальные требования.</w:t>
      </w:r>
    </w:p>
    <w:p w:rsidR="00FD1F70" w:rsidRDefault="00F50780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:rsidR="00FD1F70" w:rsidRDefault="00F50780">
      <w:pPr>
        <w:ind w:firstLine="708"/>
        <w:jc w:val="both"/>
        <w:rPr>
          <w:sz w:val="28"/>
        </w:rPr>
      </w:pPr>
      <w:r>
        <w:rPr>
          <w:sz w:val="28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:rsidR="00FD1F70" w:rsidRDefault="00F50780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:rsidR="00FD1F70" w:rsidRDefault="00F50780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:rsidR="00FD1F70" w:rsidRDefault="00F50780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</w:t>
      </w:r>
      <w:proofErr w:type="gramStart"/>
      <w:r>
        <w:rPr>
          <w:sz w:val="28"/>
        </w:rPr>
        <w:t>ЕСПД  (</w:t>
      </w:r>
      <w:proofErr w:type="gramEnd"/>
      <w:r>
        <w:rPr>
          <w:sz w:val="28"/>
        </w:rPr>
        <w:t xml:space="preserve">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19.201-78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FD1F70" w:rsidRDefault="00F50780">
      <w:pPr>
        <w:pStyle w:val="1"/>
        <w:numPr>
          <w:ilvl w:val="0"/>
          <w:numId w:val="0"/>
        </w:numPr>
        <w:rPr>
          <w:caps/>
        </w:rPr>
      </w:pPr>
      <w:r>
        <w:rPr>
          <w:caps/>
        </w:rPr>
        <w:br w:type="page"/>
      </w:r>
      <w:bookmarkStart w:id="3" w:name="_Toc4855964"/>
      <w:bookmarkStart w:id="4" w:name="_GoBack"/>
      <w:bookmarkEnd w:id="4"/>
      <w:r>
        <w:rPr>
          <w:caps/>
        </w:rPr>
        <w:lastRenderedPageBreak/>
        <w:t>Содержание</w:t>
      </w:r>
      <w:bookmarkEnd w:id="3"/>
    </w:p>
    <w:p w:rsidR="00FD1F70" w:rsidRDefault="00FD1F70">
      <w:pPr>
        <w:rPr>
          <w:bCs/>
        </w:rPr>
      </w:pPr>
    </w:p>
    <w:p w:rsidR="001E6359" w:rsidRPr="001E6359" w:rsidRDefault="00F50780">
      <w:pPr>
        <w:pStyle w:val="10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4855963" w:history="1">
        <w:r w:rsidR="001E6359" w:rsidRPr="001E6359">
          <w:rPr>
            <w:rStyle w:val="ac"/>
            <w:caps/>
            <w:noProof/>
            <w:sz w:val="28"/>
            <w:szCs w:val="28"/>
          </w:rPr>
          <w:t>Аннотация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_Toc4855963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2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64" w:history="1">
        <w:r w:rsidR="001E6359" w:rsidRPr="001E6359">
          <w:rPr>
            <w:rStyle w:val="ac"/>
            <w:caps/>
            <w:noProof/>
            <w:sz w:val="28"/>
            <w:szCs w:val="28"/>
          </w:rPr>
          <w:t>Содержание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_Toc4855964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3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65" w:history="1">
        <w:r w:rsidR="001E6359" w:rsidRPr="001E6359">
          <w:rPr>
            <w:rStyle w:val="ac"/>
            <w:noProof/>
            <w:sz w:val="28"/>
            <w:szCs w:val="28"/>
          </w:rPr>
          <w:t>1.</w:t>
        </w:r>
        <w:r w:rsidR="001E6359" w:rsidRPr="001E6359">
          <w:rPr>
            <w:rStyle w:val="ac"/>
            <w:caps/>
            <w:noProof/>
            <w:sz w:val="28"/>
            <w:szCs w:val="28"/>
          </w:rPr>
          <w:t xml:space="preserve"> Введение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_Toc4855965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5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66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1.1. Наименование программы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_Toc4855966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5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67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1.2. Краткая характеристика области применения программы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_Toc4855967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5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68" w:history="1">
        <w:r w:rsidR="001E6359" w:rsidRPr="001E6359">
          <w:rPr>
            <w:rStyle w:val="ac"/>
            <w:noProof/>
            <w:sz w:val="28"/>
            <w:szCs w:val="28"/>
          </w:rPr>
          <w:t>2.</w:t>
        </w:r>
        <w:r w:rsidR="001E6359" w:rsidRPr="001E6359">
          <w:rPr>
            <w:rStyle w:val="ac"/>
            <w:caps/>
            <w:noProof/>
            <w:sz w:val="28"/>
            <w:szCs w:val="28"/>
          </w:rPr>
          <w:t xml:space="preserve"> Основание для разработки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_Toc4855968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5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69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2.1. Основание для проведения разработки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_Toc4855969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5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70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2.2. Наименование и условное обозначение темы разработки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_Toc4855970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5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71" w:history="1">
        <w:r w:rsidR="001E6359" w:rsidRPr="001E6359">
          <w:rPr>
            <w:rStyle w:val="ac"/>
            <w:noProof/>
            <w:sz w:val="28"/>
            <w:szCs w:val="28"/>
          </w:rPr>
          <w:t>3.</w:t>
        </w:r>
        <w:r w:rsidR="001E6359" w:rsidRPr="001E6359">
          <w:rPr>
            <w:rStyle w:val="ac"/>
            <w:caps/>
            <w:noProof/>
            <w:sz w:val="28"/>
            <w:szCs w:val="28"/>
          </w:rPr>
          <w:t xml:space="preserve"> Назначение разработки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_Toc4855971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6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72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3.1. Функциональное назначение программы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_Toc4855972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6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73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3.2. Эксплуатационное назначение программы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_Toc4855973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6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74" w:history="1">
        <w:r w:rsidR="001E6359" w:rsidRPr="001E6359">
          <w:rPr>
            <w:rStyle w:val="ac"/>
            <w:noProof/>
            <w:sz w:val="28"/>
            <w:szCs w:val="28"/>
          </w:rPr>
          <w:t>4.</w:t>
        </w:r>
        <w:r w:rsidR="001E6359" w:rsidRPr="001E6359">
          <w:rPr>
            <w:rStyle w:val="ac"/>
            <w:caps/>
            <w:noProof/>
            <w:sz w:val="28"/>
            <w:szCs w:val="28"/>
          </w:rPr>
          <w:t xml:space="preserve"> Требования к программе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_Toc4855974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6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75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4.1. Требования к функциональным характеристикам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_Toc4855975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6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76" w:history="1">
        <w:r w:rsidR="001E6359" w:rsidRPr="001E6359">
          <w:rPr>
            <w:rStyle w:val="ac"/>
            <w:noProof/>
            <w:szCs w:val="28"/>
          </w:rPr>
          <w:t>4.1.1. Требования к составу выполняемых функций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_Toc4855976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6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FE6308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77" w:history="1">
        <w:r w:rsidR="001E6359" w:rsidRPr="001E6359">
          <w:rPr>
            <w:rStyle w:val="ac"/>
            <w:noProof/>
            <w:spacing w:val="2"/>
            <w:szCs w:val="28"/>
          </w:rPr>
          <w:t>4.1.2. Требования к организации входных данных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_Toc4855977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7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FE6308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78" w:history="1">
        <w:r w:rsidR="001E6359" w:rsidRPr="001E6359">
          <w:rPr>
            <w:rStyle w:val="ac"/>
            <w:noProof/>
            <w:spacing w:val="2"/>
            <w:szCs w:val="28"/>
          </w:rPr>
          <w:t>4.1.3. Требования к организации выходных данных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_Toc4855978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7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FE6308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79" w:history="1">
        <w:r w:rsidR="001E6359" w:rsidRPr="001E6359">
          <w:rPr>
            <w:rStyle w:val="ac"/>
            <w:noProof/>
            <w:szCs w:val="28"/>
          </w:rPr>
          <w:t>4.1.4. Требования к временным характеристикам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_Toc4855979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7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FE6308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80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4.2. Требования к надежности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_Toc4855980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7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81" w:history="1">
        <w:r w:rsidR="001E6359" w:rsidRPr="001E6359">
          <w:rPr>
            <w:rStyle w:val="ac"/>
            <w:noProof/>
            <w:szCs w:val="28"/>
          </w:rPr>
          <w:t>4.2.1.</w:t>
        </w:r>
        <w:r w:rsidR="001E6359" w:rsidRPr="001E6359">
          <w:rPr>
            <w:rStyle w:val="ac"/>
            <w:noProof/>
            <w:spacing w:val="1"/>
            <w:szCs w:val="28"/>
          </w:rPr>
          <w:t xml:space="preserve"> Требования к обеспечению надежного (устойчивого) </w:t>
        </w:r>
        <w:r w:rsidR="001E6359" w:rsidRPr="001E6359">
          <w:rPr>
            <w:rStyle w:val="ac"/>
            <w:noProof/>
            <w:szCs w:val="28"/>
          </w:rPr>
          <w:t>функционирования программы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_Toc4855981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7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FE6308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82" w:history="1">
        <w:r w:rsidR="001E6359" w:rsidRPr="001E6359">
          <w:rPr>
            <w:rStyle w:val="ac"/>
            <w:noProof/>
            <w:spacing w:val="5"/>
            <w:szCs w:val="28"/>
          </w:rPr>
          <w:t>4.2.2. Время восстановления после отказа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_Toc4855982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8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FE6308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83" w:history="1">
        <w:r w:rsidR="001E6359" w:rsidRPr="001E6359">
          <w:rPr>
            <w:rStyle w:val="ac"/>
            <w:noProof/>
            <w:spacing w:val="1"/>
            <w:szCs w:val="28"/>
          </w:rPr>
          <w:t>4.2.3. Отказы из-за некорректных действий оператора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_Toc4855983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8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FE6308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84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4.3. Условия эксплуатации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_Toc4855984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8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85" w:history="1">
        <w:r w:rsidR="001E6359" w:rsidRPr="001E6359">
          <w:rPr>
            <w:rStyle w:val="ac"/>
            <w:noProof/>
            <w:szCs w:val="28"/>
          </w:rPr>
          <w:t>4.3.1. Климатические условия эксплуатации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_Toc4855985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8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FE6308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86" w:history="1">
        <w:r w:rsidR="001E6359" w:rsidRPr="001E6359">
          <w:rPr>
            <w:rStyle w:val="ac"/>
            <w:noProof/>
            <w:spacing w:val="2"/>
            <w:szCs w:val="28"/>
          </w:rPr>
          <w:t>4.3.2. Требования к видам обслуживания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_Toc4855986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9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FE6308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87" w:history="1">
        <w:r w:rsidR="001E6359" w:rsidRPr="001E6359">
          <w:rPr>
            <w:rStyle w:val="ac"/>
            <w:noProof/>
            <w:spacing w:val="2"/>
            <w:szCs w:val="28"/>
          </w:rPr>
          <w:t>4.3.3. Требования к численности и квалификации персонала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_Toc4855987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9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FE6308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88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4.4. Требования к составу и параметрам технических средств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_Toc4855988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9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89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_Toc4855989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10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90" w:history="1">
        <w:r w:rsidR="001E6359" w:rsidRPr="001E6359">
          <w:rPr>
            <w:rStyle w:val="ac"/>
            <w:noProof/>
            <w:spacing w:val="-9"/>
            <w:szCs w:val="28"/>
          </w:rPr>
          <w:t>4.5.1. Требования к информационным структурам и методам решения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_Toc4855990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10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FE6308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91" w:history="1">
        <w:r w:rsidR="001E6359" w:rsidRPr="001E6359">
          <w:rPr>
            <w:rStyle w:val="ac"/>
            <w:noProof/>
            <w:spacing w:val="1"/>
            <w:szCs w:val="28"/>
          </w:rPr>
          <w:t>4.5.2. Требования к исходным кодам и языкам программирования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_Toc4855991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10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FE6308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92" w:history="1">
        <w:r w:rsidR="001E6359" w:rsidRPr="001E6359">
          <w:rPr>
            <w:rStyle w:val="ac"/>
            <w:noProof/>
            <w:spacing w:val="3"/>
            <w:szCs w:val="28"/>
          </w:rPr>
          <w:t>4.5.3. Требования к программным средствам, используемым программой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_Toc4855992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10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FE6308">
      <w:pPr>
        <w:pStyle w:val="30"/>
        <w:rPr>
          <w:rFonts w:asciiTheme="minorHAnsi" w:eastAsiaTheme="minorEastAsia" w:hAnsiTheme="minorHAnsi" w:cstheme="minorBidi"/>
          <w:noProof/>
          <w:szCs w:val="28"/>
        </w:rPr>
      </w:pPr>
      <w:hyperlink w:anchor="_Toc4855993" w:history="1">
        <w:r w:rsidR="001E6359" w:rsidRPr="001E6359">
          <w:rPr>
            <w:rStyle w:val="ac"/>
            <w:noProof/>
            <w:spacing w:val="1"/>
            <w:szCs w:val="28"/>
          </w:rPr>
          <w:t>4.5.4. Требования к защите информации и программ</w:t>
        </w:r>
        <w:r w:rsidR="001E6359" w:rsidRPr="001E6359">
          <w:rPr>
            <w:noProof/>
            <w:webHidden/>
            <w:szCs w:val="28"/>
          </w:rPr>
          <w:tab/>
        </w:r>
        <w:r w:rsidR="001E6359" w:rsidRPr="001E6359">
          <w:rPr>
            <w:noProof/>
            <w:webHidden/>
            <w:szCs w:val="28"/>
          </w:rPr>
          <w:fldChar w:fldCharType="begin"/>
        </w:r>
        <w:r w:rsidR="001E6359" w:rsidRPr="001E6359">
          <w:rPr>
            <w:noProof/>
            <w:webHidden/>
            <w:szCs w:val="28"/>
          </w:rPr>
          <w:instrText xml:space="preserve"> PAGEREF _Toc4855993 \h </w:instrText>
        </w:r>
        <w:r w:rsidR="001E6359" w:rsidRPr="001E6359">
          <w:rPr>
            <w:noProof/>
            <w:webHidden/>
            <w:szCs w:val="28"/>
          </w:rPr>
        </w:r>
        <w:r w:rsidR="001E6359" w:rsidRPr="001E6359">
          <w:rPr>
            <w:noProof/>
            <w:webHidden/>
            <w:szCs w:val="28"/>
          </w:rPr>
          <w:fldChar w:fldCharType="separate"/>
        </w:r>
        <w:r w:rsidR="001E6359" w:rsidRPr="001E6359">
          <w:rPr>
            <w:noProof/>
            <w:webHidden/>
            <w:szCs w:val="28"/>
          </w:rPr>
          <w:t>10</w:t>
        </w:r>
        <w:r w:rsidR="001E6359" w:rsidRPr="001E6359">
          <w:rPr>
            <w:noProof/>
            <w:webHidden/>
            <w:szCs w:val="28"/>
          </w:rPr>
          <w:fldChar w:fldCharType="end"/>
        </w:r>
      </w:hyperlink>
    </w:p>
    <w:p w:rsidR="001E6359" w:rsidRPr="001E6359" w:rsidRDefault="00FE6308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94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4.6. Специальные требования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_Toc4855994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10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95" w:history="1">
        <w:r w:rsidR="001E6359" w:rsidRPr="001E6359">
          <w:rPr>
            <w:rStyle w:val="ac"/>
            <w:noProof/>
            <w:sz w:val="28"/>
            <w:szCs w:val="28"/>
          </w:rPr>
          <w:t>5.</w:t>
        </w:r>
        <w:r w:rsidR="001E6359" w:rsidRPr="001E6359">
          <w:rPr>
            <w:rStyle w:val="ac"/>
            <w:caps/>
            <w:noProof/>
            <w:sz w:val="28"/>
            <w:szCs w:val="28"/>
          </w:rPr>
          <w:t xml:space="preserve"> Требования к программной документации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_Toc4855995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11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96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5.1. Предварительный состав программной документации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_Toc4855996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11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97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5.2. Специальные требования к программной документации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_Toc4855997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11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98" w:history="1">
        <w:r w:rsidR="001E6359" w:rsidRPr="001E6359">
          <w:rPr>
            <w:rStyle w:val="ac"/>
            <w:noProof/>
            <w:sz w:val="28"/>
            <w:szCs w:val="28"/>
          </w:rPr>
          <w:t>6.</w:t>
        </w:r>
        <w:r w:rsidR="001E6359" w:rsidRPr="001E6359">
          <w:rPr>
            <w:rStyle w:val="ac"/>
            <w:caps/>
            <w:noProof/>
            <w:sz w:val="28"/>
            <w:szCs w:val="28"/>
          </w:rPr>
          <w:t xml:space="preserve"> Технико-экономические показатели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_Toc4855998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11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5999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6.1. Ориентировочная экономическая эффективность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_Toc4855999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11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6000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6.2. Предполагаемая годовая потребность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_Toc4856000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11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6001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6.3. Экономические преимущества разработки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_Toc4856001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12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6002" w:history="1">
        <w:r w:rsidR="001E6359" w:rsidRPr="001E6359">
          <w:rPr>
            <w:rStyle w:val="ac"/>
            <w:noProof/>
            <w:sz w:val="28"/>
            <w:szCs w:val="28"/>
          </w:rPr>
          <w:t>7.</w:t>
        </w:r>
        <w:r w:rsidR="001E6359" w:rsidRPr="001E6359">
          <w:rPr>
            <w:rStyle w:val="ac"/>
            <w:caps/>
            <w:noProof/>
            <w:sz w:val="28"/>
            <w:szCs w:val="28"/>
          </w:rPr>
          <w:t xml:space="preserve"> Стадии и этапы разработки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_Toc4856002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12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6003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7.1. Стадии разработки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_Toc4856003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12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6004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7.2. Этапы разработки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_Toc4856004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12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6005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7.3. Содержание работ по этапам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_Toc4856005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13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6006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7.4. Исполнители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_Toc4856006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13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1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6007" w:history="1">
        <w:r w:rsidR="001E6359" w:rsidRPr="001E6359">
          <w:rPr>
            <w:rStyle w:val="ac"/>
            <w:noProof/>
            <w:sz w:val="28"/>
            <w:szCs w:val="28"/>
          </w:rPr>
          <w:t>8.</w:t>
        </w:r>
        <w:r w:rsidR="001E6359" w:rsidRPr="001E6359">
          <w:rPr>
            <w:rStyle w:val="ac"/>
            <w:caps/>
            <w:noProof/>
            <w:sz w:val="28"/>
            <w:szCs w:val="28"/>
          </w:rPr>
          <w:t xml:space="preserve"> Порядок контроля и приемки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_Toc4856007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14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Pr="001E6359" w:rsidRDefault="00FE6308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856008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8.1. Виды испытаний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_Toc4856008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14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1E6359" w:rsidRDefault="00FE6308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009" w:history="1">
        <w:r w:rsidR="001E6359" w:rsidRPr="001E6359">
          <w:rPr>
            <w:rStyle w:val="ac"/>
            <w:b/>
            <w:bCs/>
            <w:noProof/>
            <w:sz w:val="28"/>
            <w:szCs w:val="28"/>
          </w:rPr>
          <w:t>8.2. Общие требования к приемке работы</w:t>
        </w:r>
        <w:r w:rsidR="001E6359" w:rsidRPr="001E6359">
          <w:rPr>
            <w:noProof/>
            <w:webHidden/>
            <w:sz w:val="28"/>
            <w:szCs w:val="28"/>
          </w:rPr>
          <w:tab/>
        </w:r>
        <w:r w:rsidR="001E6359" w:rsidRPr="001E6359">
          <w:rPr>
            <w:noProof/>
            <w:webHidden/>
            <w:sz w:val="28"/>
            <w:szCs w:val="28"/>
          </w:rPr>
          <w:fldChar w:fldCharType="begin"/>
        </w:r>
        <w:r w:rsidR="001E6359" w:rsidRPr="001E6359">
          <w:rPr>
            <w:noProof/>
            <w:webHidden/>
            <w:sz w:val="28"/>
            <w:szCs w:val="28"/>
          </w:rPr>
          <w:instrText xml:space="preserve"> PAGEREF _Toc4856009 \h </w:instrText>
        </w:r>
        <w:r w:rsidR="001E6359" w:rsidRPr="001E6359">
          <w:rPr>
            <w:noProof/>
            <w:webHidden/>
            <w:sz w:val="28"/>
            <w:szCs w:val="28"/>
          </w:rPr>
        </w:r>
        <w:r w:rsidR="001E6359" w:rsidRPr="001E6359">
          <w:rPr>
            <w:noProof/>
            <w:webHidden/>
            <w:sz w:val="28"/>
            <w:szCs w:val="28"/>
          </w:rPr>
          <w:fldChar w:fldCharType="separate"/>
        </w:r>
        <w:r w:rsidR="001E6359" w:rsidRPr="001E6359">
          <w:rPr>
            <w:noProof/>
            <w:webHidden/>
            <w:sz w:val="28"/>
            <w:szCs w:val="28"/>
          </w:rPr>
          <w:t>14</w:t>
        </w:r>
        <w:r w:rsidR="001E6359" w:rsidRPr="001E6359">
          <w:rPr>
            <w:noProof/>
            <w:webHidden/>
            <w:sz w:val="28"/>
            <w:szCs w:val="28"/>
          </w:rPr>
          <w:fldChar w:fldCharType="end"/>
        </w:r>
      </w:hyperlink>
    </w:p>
    <w:p w:rsidR="00FD1F70" w:rsidRDefault="00F50780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FD1F70" w:rsidRDefault="00FD1F70">
      <w:pPr>
        <w:rPr>
          <w:b/>
          <w:bCs/>
        </w:rPr>
      </w:pPr>
    </w:p>
    <w:p w:rsidR="00FD1F70" w:rsidRDefault="00F50780">
      <w:pPr>
        <w:pStyle w:val="1"/>
        <w:rPr>
          <w:caps/>
        </w:rPr>
      </w:pPr>
      <w:r>
        <w:rPr>
          <w:caps/>
        </w:rPr>
        <w:br w:type="page"/>
      </w:r>
      <w:bookmarkStart w:id="5" w:name="_Toc4855965"/>
      <w:r>
        <w:rPr>
          <w:caps/>
        </w:rPr>
        <w:lastRenderedPageBreak/>
        <w:t>Введение</w:t>
      </w:r>
      <w:bookmarkEnd w:id="5"/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jc w:val="left"/>
        <w:rPr>
          <w:b/>
          <w:bCs/>
        </w:rPr>
      </w:pPr>
      <w:bookmarkStart w:id="6" w:name="_Toc4855966"/>
      <w:r>
        <w:rPr>
          <w:b/>
          <w:bCs/>
        </w:rPr>
        <w:t>Наименование программы</w:t>
      </w:r>
      <w:bookmarkEnd w:id="6"/>
    </w:p>
    <w:p w:rsidR="00FD1F70" w:rsidRDefault="00FD1F70"/>
    <w:p w:rsidR="00FD1F70" w:rsidRDefault="00FD1F70"/>
    <w:p w:rsidR="00FD1F70" w:rsidRDefault="00FD1F70"/>
    <w:p w:rsidR="00FD1F70" w:rsidRDefault="00A63DC9">
      <w:pPr>
        <w:ind w:left="576"/>
      </w:pPr>
      <w:r>
        <w:rPr>
          <w:color w:val="000000"/>
          <w:spacing w:val="4"/>
          <w:sz w:val="26"/>
          <w:szCs w:val="26"/>
        </w:rPr>
        <w:t>Программа - «Графический редактор</w:t>
      </w:r>
      <w:r w:rsidR="00F50780">
        <w:rPr>
          <w:color w:val="000000"/>
          <w:spacing w:val="4"/>
          <w:sz w:val="26"/>
          <w:szCs w:val="26"/>
        </w:rPr>
        <w:t>».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jc w:val="left"/>
        <w:rPr>
          <w:b/>
          <w:bCs/>
        </w:rPr>
      </w:pPr>
      <w:bookmarkStart w:id="7" w:name="_Toc4855967"/>
      <w:r>
        <w:rPr>
          <w:b/>
          <w:bCs/>
        </w:rPr>
        <w:t>Краткая характеристика области применения программы</w:t>
      </w:r>
      <w:bookmarkEnd w:id="7"/>
    </w:p>
    <w:p w:rsidR="00FD1F70" w:rsidRDefault="00FD1F70"/>
    <w:p w:rsidR="00FD1F70" w:rsidRDefault="00FD1F70"/>
    <w:p w:rsidR="00FD1F70" w:rsidRDefault="00FD1F70"/>
    <w:p w:rsidR="00FD1F70" w:rsidRDefault="00A63DC9">
      <w:r>
        <w:t>П</w:t>
      </w:r>
      <w:r w:rsidR="00C978D4">
        <w:t xml:space="preserve">рограмма будет применятся в </w:t>
      </w:r>
      <w:r w:rsidR="00C978D4" w:rsidRPr="00C978D4">
        <w:t>МГОТУ ККМТ</w:t>
      </w:r>
      <w:r w:rsidR="00C978D4">
        <w:t xml:space="preserve"> студентами и преподавателями.</w:t>
      </w:r>
    </w:p>
    <w:p w:rsidR="00FD1F70" w:rsidRDefault="00FD1F70"/>
    <w:p w:rsidR="00FD1F70" w:rsidRDefault="00FD1F70"/>
    <w:p w:rsidR="00FD1F70" w:rsidRDefault="00FD1F70"/>
    <w:p w:rsidR="00FD1F70" w:rsidRDefault="00F50780">
      <w:pPr>
        <w:pStyle w:val="1"/>
        <w:rPr>
          <w:caps/>
        </w:rPr>
      </w:pPr>
      <w:bookmarkStart w:id="8" w:name="_Toc4855968"/>
      <w:r>
        <w:rPr>
          <w:caps/>
        </w:rPr>
        <w:t>Основание для разработки</w:t>
      </w:r>
      <w:bookmarkEnd w:id="8"/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33"/>
        </w:numPr>
        <w:jc w:val="left"/>
        <w:rPr>
          <w:b/>
          <w:bCs/>
        </w:rPr>
      </w:pPr>
      <w:bookmarkStart w:id="9" w:name="_Toc4855969"/>
      <w:r>
        <w:rPr>
          <w:b/>
          <w:bCs/>
        </w:rPr>
        <w:t>Основание для проведения разработки</w:t>
      </w:r>
      <w:bookmarkEnd w:id="9"/>
    </w:p>
    <w:p w:rsidR="00FD1F70" w:rsidRDefault="00FD1F70"/>
    <w:p w:rsidR="00FD1F70" w:rsidRDefault="00FD1F70"/>
    <w:p w:rsidR="00FD1F70" w:rsidRDefault="00FD1F70"/>
    <w:p w:rsidR="00FD1F70" w:rsidRDefault="00F50780" w:rsidP="007E2873">
      <w:pPr>
        <w:ind w:firstLine="576"/>
        <w:jc w:val="both"/>
      </w:pPr>
      <w:r>
        <w:rPr>
          <w:spacing w:val="2"/>
        </w:rPr>
        <w:t xml:space="preserve">Основанием для проведения разработки является </w:t>
      </w:r>
      <w:r w:rsidR="007E2873">
        <w:rPr>
          <w:spacing w:val="2"/>
        </w:rPr>
        <w:t>необходимость редактирования фотографий, рисунков</w:t>
      </w:r>
      <w:r w:rsidR="00C978D4">
        <w:rPr>
          <w:spacing w:val="2"/>
        </w:rPr>
        <w:t xml:space="preserve"> и других цифровых изображений.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33"/>
        </w:numPr>
        <w:jc w:val="left"/>
        <w:rPr>
          <w:b/>
          <w:bCs/>
        </w:rPr>
      </w:pPr>
      <w:bookmarkStart w:id="10" w:name="_Toc4855970"/>
      <w:r>
        <w:rPr>
          <w:b/>
          <w:bCs/>
        </w:rPr>
        <w:t>Наименование и условное обозначение темы разработки</w:t>
      </w:r>
      <w:bookmarkEnd w:id="10"/>
    </w:p>
    <w:p w:rsidR="00FD1F70" w:rsidRDefault="00FD1F70"/>
    <w:p w:rsidR="00FD1F70" w:rsidRDefault="00FD1F70"/>
    <w:p w:rsidR="00FD1F70" w:rsidRDefault="00F50780">
      <w:pPr>
        <w:ind w:firstLine="576"/>
        <w:jc w:val="both"/>
      </w:pPr>
      <w:r>
        <w:t>Наименование темы разраб</w:t>
      </w:r>
      <w:r w:rsidR="00A04ECA">
        <w:t xml:space="preserve">отки - </w:t>
      </w:r>
      <w:r w:rsidR="006E0BB6">
        <w:t>«Графический редактор</w:t>
      </w:r>
      <w:r>
        <w:t>».</w:t>
      </w:r>
    </w:p>
    <w:p w:rsidR="00FD1F70" w:rsidRDefault="00FD1F70">
      <w:pPr>
        <w:ind w:firstLine="576"/>
        <w:jc w:val="both"/>
      </w:pPr>
    </w:p>
    <w:p w:rsidR="00FD1F70" w:rsidRDefault="00F50780">
      <w:pPr>
        <w:ind w:firstLine="576"/>
        <w:jc w:val="both"/>
      </w:pPr>
      <w:r>
        <w:t>Условное обозначение темы разработки (шифр темы) - «А.В.00001».</w:t>
      </w:r>
    </w:p>
    <w:p w:rsidR="00FD1F70" w:rsidRDefault="00FD1F70"/>
    <w:p w:rsidR="00FD1F70" w:rsidRDefault="00FD1F70"/>
    <w:p w:rsidR="00FD1F70" w:rsidRDefault="00FD1F70"/>
    <w:p w:rsidR="00C978D4" w:rsidRDefault="00C978D4"/>
    <w:p w:rsidR="00C978D4" w:rsidRDefault="00C978D4"/>
    <w:p w:rsidR="00FD1F70" w:rsidRDefault="00FD1F70"/>
    <w:p w:rsidR="00FD1F70" w:rsidRDefault="00F50780">
      <w:pPr>
        <w:pStyle w:val="1"/>
        <w:rPr>
          <w:caps/>
        </w:rPr>
      </w:pPr>
      <w:bookmarkStart w:id="11" w:name="_Toc4855971"/>
      <w:r>
        <w:rPr>
          <w:caps/>
        </w:rPr>
        <w:lastRenderedPageBreak/>
        <w:t>Назначение разработки</w:t>
      </w:r>
      <w:bookmarkEnd w:id="11"/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2" w:name="_Toc4855972"/>
      <w:r>
        <w:rPr>
          <w:b/>
          <w:bCs/>
        </w:rPr>
        <w:t>Функциональное назначение программы</w:t>
      </w:r>
      <w:bookmarkEnd w:id="12"/>
    </w:p>
    <w:p w:rsidR="00FD1F70" w:rsidRDefault="00FD1F70"/>
    <w:p w:rsidR="00FD1F70" w:rsidRDefault="00FD1F70"/>
    <w:p w:rsidR="00FD1F70" w:rsidRPr="00180E39" w:rsidRDefault="006A786D">
      <w:r w:rsidRPr="006A786D">
        <w:rPr>
          <w:bCs/>
        </w:rPr>
        <w:t>Функциональное назначение программы является</w:t>
      </w:r>
      <w:r>
        <w:rPr>
          <w:b/>
          <w:bCs/>
        </w:rPr>
        <w:t xml:space="preserve"> </w:t>
      </w:r>
      <w:r>
        <w:rPr>
          <w:color w:val="222222"/>
          <w:shd w:val="clear" w:color="auto" w:fill="FFFFFF"/>
        </w:rPr>
        <w:t>создание</w:t>
      </w:r>
      <w:r w:rsidR="007E2873" w:rsidRPr="00180E39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>просматривание, обрабатывание и редактирование цифровых</w:t>
      </w:r>
      <w:r w:rsidR="007E2873" w:rsidRPr="00180E39">
        <w:rPr>
          <w:color w:val="222222"/>
          <w:shd w:val="clear" w:color="auto" w:fill="FFFFFF"/>
        </w:rPr>
        <w:t xml:space="preserve"> изображения.</w:t>
      </w:r>
    </w:p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3" w:name="_Toc4855973"/>
      <w:r>
        <w:rPr>
          <w:b/>
          <w:bCs/>
        </w:rPr>
        <w:t>Эксплуатационное назначение программы</w:t>
      </w:r>
      <w:bookmarkEnd w:id="13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576"/>
        <w:jc w:val="both"/>
      </w:pPr>
      <w:r>
        <w:t xml:space="preserve">Программа </w:t>
      </w:r>
      <w:r w:rsidR="006A786D">
        <w:t>предназначена для эксплуатации</w:t>
      </w:r>
      <w:r>
        <w:t xml:space="preserve"> в </w:t>
      </w:r>
      <w:r w:rsidR="00C978D4" w:rsidRPr="00C978D4">
        <w:t>МГОТУ ККМТ</w:t>
      </w:r>
      <w:r w:rsidR="00C978D4">
        <w:t>.</w:t>
      </w:r>
    </w:p>
    <w:p w:rsidR="00FD1F70" w:rsidRDefault="00F50780">
      <w:pPr>
        <w:ind w:firstLine="576"/>
        <w:jc w:val="both"/>
      </w:pPr>
      <w:r>
        <w:t>Конечными пользователями программы должны</w:t>
      </w:r>
      <w:r w:rsidR="00C978D4">
        <w:t xml:space="preserve"> являться студенты и преподаватели </w:t>
      </w:r>
      <w:r w:rsidR="00C978D4" w:rsidRPr="00C978D4">
        <w:rPr>
          <w:spacing w:val="3"/>
        </w:rPr>
        <w:t>МГОТУ ККМТ</w:t>
      </w:r>
      <w:r>
        <w:t>.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1"/>
        <w:rPr>
          <w:caps/>
        </w:rPr>
      </w:pPr>
      <w:bookmarkStart w:id="14" w:name="_Toc4855974"/>
      <w:r>
        <w:rPr>
          <w:caps/>
        </w:rPr>
        <w:t>Требования к программе</w:t>
      </w:r>
      <w:bookmarkEnd w:id="14"/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5" w:name="_Toc4855975"/>
      <w:r>
        <w:rPr>
          <w:b/>
          <w:bCs/>
        </w:rPr>
        <w:t>Требования к функциональным характеристикам</w:t>
      </w:r>
      <w:bookmarkEnd w:id="15"/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3"/>
        <w:jc w:val="left"/>
      </w:pPr>
      <w:bookmarkStart w:id="16" w:name="_Toc4855976"/>
      <w:r>
        <w:t>Требования к составу выполняемых функций</w:t>
      </w:r>
      <w:bookmarkEnd w:id="16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708"/>
        <w:jc w:val="both"/>
        <w:rPr>
          <w:spacing w:val="-6"/>
        </w:rPr>
      </w:pPr>
      <w:r>
        <w:t xml:space="preserve">Программа должна обеспечивать возможность выполнения перечисленных ниже </w:t>
      </w:r>
      <w:r>
        <w:rPr>
          <w:spacing w:val="-6"/>
        </w:rPr>
        <w:t>функций:</w:t>
      </w:r>
    </w:p>
    <w:p w:rsidR="00FD1F70" w:rsidRDefault="00FD1F70">
      <w:pPr>
        <w:jc w:val="both"/>
        <w:rPr>
          <w:spacing w:val="-6"/>
        </w:rPr>
      </w:pPr>
    </w:p>
    <w:p w:rsidR="00A04ECA" w:rsidRDefault="007E2873">
      <w:pPr>
        <w:jc w:val="both"/>
        <w:rPr>
          <w:spacing w:val="-6"/>
        </w:rPr>
      </w:pPr>
      <w:r>
        <w:rPr>
          <w:spacing w:val="-6"/>
        </w:rPr>
        <w:tab/>
        <w:t>а) Создавать цифровое изображение</w:t>
      </w:r>
    </w:p>
    <w:p w:rsidR="00A04ECA" w:rsidRDefault="00A04ECA">
      <w:pPr>
        <w:jc w:val="both"/>
        <w:rPr>
          <w:spacing w:val="-6"/>
        </w:rPr>
      </w:pPr>
    </w:p>
    <w:p w:rsidR="00A04ECA" w:rsidRDefault="00A04ECA">
      <w:pPr>
        <w:jc w:val="both"/>
        <w:rPr>
          <w:spacing w:val="-6"/>
        </w:rPr>
      </w:pPr>
      <w:r>
        <w:rPr>
          <w:spacing w:val="-6"/>
        </w:rPr>
        <w:tab/>
        <w:t>б) Сохранять цифровое изображение</w:t>
      </w:r>
    </w:p>
    <w:p w:rsidR="00FD1F70" w:rsidRDefault="00FD1F70">
      <w:pPr>
        <w:jc w:val="both"/>
        <w:rPr>
          <w:spacing w:val="-6"/>
        </w:rPr>
      </w:pPr>
    </w:p>
    <w:p w:rsidR="00FD1F70" w:rsidRDefault="00A04ECA">
      <w:pPr>
        <w:jc w:val="both"/>
        <w:rPr>
          <w:spacing w:val="-6"/>
        </w:rPr>
      </w:pPr>
      <w:r>
        <w:rPr>
          <w:spacing w:val="-6"/>
        </w:rPr>
        <w:tab/>
        <w:t>в</w:t>
      </w:r>
      <w:r w:rsidR="007E2873">
        <w:rPr>
          <w:spacing w:val="-6"/>
        </w:rPr>
        <w:t>) Просмотреть цифровое изображение</w:t>
      </w:r>
    </w:p>
    <w:p w:rsidR="00FD1F70" w:rsidRDefault="00FD1F70">
      <w:pPr>
        <w:jc w:val="both"/>
        <w:rPr>
          <w:spacing w:val="-6"/>
        </w:rPr>
      </w:pPr>
    </w:p>
    <w:p w:rsidR="00FD1F70" w:rsidRDefault="00A04ECA">
      <w:pPr>
        <w:jc w:val="both"/>
        <w:rPr>
          <w:spacing w:val="-6"/>
        </w:rPr>
      </w:pPr>
      <w:r>
        <w:rPr>
          <w:spacing w:val="-6"/>
        </w:rPr>
        <w:tab/>
        <w:t>г</w:t>
      </w:r>
      <w:r w:rsidR="007E2873">
        <w:rPr>
          <w:spacing w:val="-6"/>
        </w:rPr>
        <w:t>) Обработать цифровое изображение</w:t>
      </w:r>
    </w:p>
    <w:p w:rsidR="007E2873" w:rsidRDefault="007E2873">
      <w:pPr>
        <w:jc w:val="both"/>
        <w:rPr>
          <w:spacing w:val="-6"/>
        </w:rPr>
      </w:pPr>
      <w:r>
        <w:rPr>
          <w:spacing w:val="-6"/>
        </w:rPr>
        <w:tab/>
      </w:r>
    </w:p>
    <w:p w:rsidR="007E2873" w:rsidRDefault="00A04ECA">
      <w:pPr>
        <w:jc w:val="both"/>
      </w:pPr>
      <w:r>
        <w:rPr>
          <w:spacing w:val="-6"/>
        </w:rPr>
        <w:tab/>
        <w:t>д</w:t>
      </w:r>
      <w:r w:rsidR="007E2873">
        <w:rPr>
          <w:spacing w:val="-6"/>
        </w:rPr>
        <w:t>) Редактировать цифровое изображение</w:t>
      </w:r>
    </w:p>
    <w:p w:rsidR="00FD1F70" w:rsidRDefault="00FD1F70"/>
    <w:p w:rsidR="00FD1F70" w:rsidRDefault="00FD1F70"/>
    <w:p w:rsidR="00FD1F70" w:rsidRDefault="00F50780">
      <w:pPr>
        <w:pStyle w:val="3"/>
        <w:jc w:val="left"/>
        <w:rPr>
          <w:color w:val="000000"/>
          <w:spacing w:val="2"/>
          <w:szCs w:val="26"/>
        </w:rPr>
      </w:pPr>
      <w:bookmarkStart w:id="17" w:name="_Toc4855977"/>
      <w:r>
        <w:rPr>
          <w:color w:val="000000"/>
          <w:spacing w:val="2"/>
          <w:szCs w:val="26"/>
        </w:rPr>
        <w:lastRenderedPageBreak/>
        <w:t>Требования к организации входных данных</w:t>
      </w:r>
      <w:bookmarkEnd w:id="17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708"/>
        <w:jc w:val="both"/>
      </w:pPr>
      <w:r>
        <w:t xml:space="preserve">Входные данные программы должны быть организованы в виде </w:t>
      </w:r>
      <w:r w:rsidR="00AB49FC">
        <w:t xml:space="preserve">файлов графического </w:t>
      </w:r>
      <w:proofErr w:type="gramStart"/>
      <w:r w:rsidR="00AB49FC">
        <w:t>формата</w:t>
      </w:r>
      <w:r w:rsidR="006A75A2">
        <w:t>(</w:t>
      </w:r>
      <w:proofErr w:type="gramEnd"/>
      <w:r w:rsidR="006A75A2" w:rsidRPr="006A75A2">
        <w:t>.</w:t>
      </w:r>
      <w:r w:rsidR="006A75A2">
        <w:rPr>
          <w:lang w:val="en-US"/>
        </w:rPr>
        <w:t>jpg</w:t>
      </w:r>
      <w:r w:rsidR="006A75A2" w:rsidRPr="006A75A2">
        <w:t>, .</w:t>
      </w:r>
      <w:proofErr w:type="spellStart"/>
      <w:r w:rsidR="006A75A2">
        <w:rPr>
          <w:lang w:val="en-US"/>
        </w:rPr>
        <w:t>png</w:t>
      </w:r>
      <w:proofErr w:type="spellEnd"/>
      <w:r w:rsidR="006A75A2">
        <w:t>)</w:t>
      </w:r>
      <w:r w:rsidR="00AB49FC">
        <w:t>.</w:t>
      </w:r>
    </w:p>
    <w:p w:rsidR="00FD1F70" w:rsidRDefault="00FD1F70">
      <w:pPr>
        <w:ind w:firstLine="708"/>
        <w:jc w:val="both"/>
      </w:pP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3"/>
        <w:jc w:val="left"/>
        <w:rPr>
          <w:color w:val="000000"/>
          <w:spacing w:val="2"/>
          <w:szCs w:val="26"/>
        </w:rPr>
      </w:pPr>
      <w:bookmarkStart w:id="18" w:name="_Toc4855978"/>
      <w:r>
        <w:rPr>
          <w:color w:val="000000"/>
          <w:spacing w:val="2"/>
          <w:szCs w:val="26"/>
        </w:rPr>
        <w:t>Требования к организации выходных данных</w:t>
      </w:r>
      <w:bookmarkEnd w:id="18"/>
    </w:p>
    <w:p w:rsidR="00FD1F70" w:rsidRDefault="00FD1F70"/>
    <w:p w:rsidR="00FD1F70" w:rsidRDefault="00FD1F70"/>
    <w:p w:rsidR="00FD1F70" w:rsidRDefault="00FD1F70"/>
    <w:p w:rsidR="00AB49FC" w:rsidRDefault="00F50780" w:rsidP="00AB49FC">
      <w:pPr>
        <w:ind w:firstLine="708"/>
        <w:jc w:val="both"/>
      </w:pPr>
      <w:r>
        <w:t xml:space="preserve">Выходные данные программы должны быть организованы в виде </w:t>
      </w:r>
      <w:r w:rsidR="006A75A2">
        <w:t>файлов графического формате</w:t>
      </w:r>
      <w:r w:rsidR="006A75A2" w:rsidRPr="006A75A2">
        <w:t>(.</w:t>
      </w:r>
      <w:r w:rsidR="006A75A2">
        <w:rPr>
          <w:lang w:val="en-US"/>
        </w:rPr>
        <w:t>jpg</w:t>
      </w:r>
      <w:r w:rsidR="006A75A2" w:rsidRPr="006A75A2">
        <w:t>)</w:t>
      </w:r>
      <w:r w:rsidR="00AB49FC">
        <w:t>.</w:t>
      </w:r>
    </w:p>
    <w:p w:rsidR="00FD1F70" w:rsidRDefault="00FD1F70"/>
    <w:p w:rsidR="00FD1F70" w:rsidRDefault="00FD1F70"/>
    <w:p w:rsidR="00FD1F70" w:rsidRDefault="00FD1F70"/>
    <w:p w:rsidR="00FD1F70" w:rsidRDefault="00F50780">
      <w:pPr>
        <w:pStyle w:val="3"/>
        <w:jc w:val="left"/>
        <w:rPr>
          <w:color w:val="000000"/>
          <w:szCs w:val="26"/>
        </w:rPr>
      </w:pPr>
      <w:bookmarkStart w:id="19" w:name="_Toc4855979"/>
      <w:r>
        <w:rPr>
          <w:color w:val="000000"/>
          <w:szCs w:val="26"/>
        </w:rPr>
        <w:t>Требования к временным характеристикам</w:t>
      </w:r>
      <w:bookmarkEnd w:id="19"/>
    </w:p>
    <w:p w:rsidR="00FD1F70" w:rsidRDefault="00FD1F70"/>
    <w:p w:rsidR="00FD1F70" w:rsidRDefault="00FD1F70"/>
    <w:p w:rsidR="00FD1F70" w:rsidRDefault="00FD1F70"/>
    <w:p w:rsidR="00FD1F70" w:rsidRDefault="00F50780">
      <w:pPr>
        <w:ind w:left="576" w:firstLine="132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временным характеристикам программы не предъявляются.</w:t>
      </w:r>
    </w:p>
    <w:p w:rsidR="00FD1F70" w:rsidRDefault="00FD1F70">
      <w:pPr>
        <w:jc w:val="both"/>
        <w:rPr>
          <w:color w:val="000000"/>
          <w:spacing w:val="2"/>
          <w:szCs w:val="26"/>
        </w:rPr>
      </w:pPr>
    </w:p>
    <w:p w:rsidR="00FD1F70" w:rsidRDefault="00FD1F70">
      <w:pPr>
        <w:jc w:val="both"/>
        <w:rPr>
          <w:color w:val="000000"/>
          <w:spacing w:val="2"/>
          <w:szCs w:val="26"/>
        </w:rPr>
      </w:pPr>
    </w:p>
    <w:p w:rsidR="00FD1F70" w:rsidRDefault="00FD1F70">
      <w:pPr>
        <w:jc w:val="both"/>
        <w:rPr>
          <w:color w:val="000000"/>
          <w:spacing w:val="2"/>
          <w:szCs w:val="26"/>
        </w:rPr>
      </w:pPr>
    </w:p>
    <w:p w:rsidR="00FD1F70" w:rsidRDefault="00FD1F70">
      <w:pPr>
        <w:jc w:val="both"/>
      </w:pPr>
    </w:p>
    <w:p w:rsidR="00FD1F70" w:rsidRDefault="00F5078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0" w:name="_Toc4855980"/>
      <w:r>
        <w:rPr>
          <w:b/>
          <w:bCs/>
        </w:rPr>
        <w:t>Требования к надежности</w:t>
      </w:r>
      <w:bookmarkEnd w:id="20"/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3"/>
        <w:numPr>
          <w:ilvl w:val="2"/>
          <w:numId w:val="36"/>
        </w:numPr>
        <w:jc w:val="left"/>
        <w:rPr>
          <w:color w:val="000000"/>
          <w:szCs w:val="26"/>
        </w:rPr>
      </w:pPr>
      <w:bookmarkStart w:id="21" w:name="_Toc4855981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>функционирования программы</w:t>
      </w:r>
      <w:bookmarkEnd w:id="21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:rsidR="00FD1F70" w:rsidRDefault="00F50780">
      <w:pPr>
        <w:jc w:val="both"/>
        <w:rPr>
          <w:spacing w:val="1"/>
        </w:rPr>
      </w:pPr>
      <w:r>
        <w:rPr>
          <w:spacing w:val="-2"/>
        </w:rPr>
        <w:t>а)</w:t>
      </w:r>
      <w:r>
        <w:t xml:space="preserve"> </w:t>
      </w:r>
      <w:r>
        <w:tab/>
      </w:r>
      <w:r>
        <w:rPr>
          <w:spacing w:val="1"/>
        </w:rPr>
        <w:t>организацией бесперебойного питания технических средств;</w:t>
      </w:r>
    </w:p>
    <w:p w:rsidR="00FD1F70" w:rsidRDefault="00FD1F70">
      <w:pPr>
        <w:ind w:firstLine="708"/>
        <w:jc w:val="both"/>
      </w:pPr>
    </w:p>
    <w:p w:rsidR="00FD1F70" w:rsidRDefault="00F50780">
      <w:pPr>
        <w:jc w:val="both"/>
        <w:rPr>
          <w:spacing w:val="-2"/>
        </w:rPr>
      </w:pPr>
      <w:r>
        <w:rPr>
          <w:spacing w:val="-11"/>
        </w:rPr>
        <w:t>б)</w:t>
      </w:r>
      <w:r>
        <w:t xml:space="preserve"> </w:t>
      </w:r>
      <w:r>
        <w:tab/>
      </w:r>
      <w:proofErr w:type="gramStart"/>
      <w:r>
        <w:rPr>
          <w:spacing w:val="7"/>
        </w:rPr>
        <w:t>регулярным  выполнением</w:t>
      </w:r>
      <w:proofErr w:type="gramEnd"/>
      <w:r>
        <w:rPr>
          <w:spacing w:val="7"/>
        </w:rPr>
        <w:t xml:space="preserve"> рекомендаций  Министерства труда и социального</w:t>
      </w:r>
      <w:r>
        <w:rPr>
          <w:spacing w:val="7"/>
        </w:rPr>
        <w:br/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/>
        <w:t>межотраслевых типовых норм времени на работы по сервисному обслуживанию</w:t>
      </w:r>
      <w:r>
        <w:rPr>
          <w:spacing w:val="2"/>
        </w:rPr>
        <w:br/>
      </w:r>
      <w:r>
        <w:rPr>
          <w:spacing w:val="-2"/>
        </w:rPr>
        <w:t>ПЭВМ и оргтехники и сопровождению программных средств»;</w:t>
      </w:r>
    </w:p>
    <w:p w:rsidR="00FD1F70" w:rsidRDefault="00FD1F70">
      <w:pPr>
        <w:ind w:firstLine="708"/>
        <w:jc w:val="both"/>
      </w:pPr>
    </w:p>
    <w:p w:rsidR="00FD1F70" w:rsidRDefault="00F50780">
      <w:pPr>
        <w:jc w:val="both"/>
      </w:pPr>
      <w:r>
        <w:rPr>
          <w:spacing w:val="-25"/>
        </w:rPr>
        <w:t>в)</w:t>
      </w:r>
      <w:r>
        <w:t xml:space="preserve"> </w:t>
      </w:r>
      <w:r>
        <w:tab/>
      </w:r>
      <w:proofErr w:type="gramStart"/>
      <w:r>
        <w:rPr>
          <w:spacing w:val="8"/>
        </w:rPr>
        <w:t>регулярным  выполнением</w:t>
      </w:r>
      <w:proofErr w:type="gramEnd"/>
      <w:r>
        <w:rPr>
          <w:spacing w:val="8"/>
        </w:rPr>
        <w:t xml:space="preserve"> требований ГОСТ 51188-98. Защита информации.</w:t>
      </w:r>
      <w:r>
        <w:rPr>
          <w:spacing w:val="8"/>
        </w:rPr>
        <w:br/>
      </w:r>
      <w:r>
        <w:t>Испытания программных средств на наличие компьютерных вирусов;</w:t>
      </w:r>
    </w:p>
    <w:p w:rsidR="00FD1F70" w:rsidRDefault="00FD1F70"/>
    <w:p w:rsidR="00FD1F70" w:rsidRDefault="00F50780">
      <w:proofErr w:type="gramStart"/>
      <w:r>
        <w:t>г)</w:t>
      </w:r>
      <w:r>
        <w:tab/>
      </w:r>
      <w:proofErr w:type="gramEnd"/>
      <w:r>
        <w:t xml:space="preserve">необходимым уровнем квалификации сотрудников профильных </w:t>
      </w:r>
      <w:r>
        <w:rPr>
          <w:spacing w:val="3"/>
        </w:rPr>
        <w:t>подразделений.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3"/>
        <w:numPr>
          <w:ilvl w:val="2"/>
          <w:numId w:val="36"/>
        </w:numPr>
        <w:jc w:val="left"/>
        <w:rPr>
          <w:color w:val="000000"/>
          <w:spacing w:val="5"/>
          <w:szCs w:val="26"/>
        </w:rPr>
      </w:pPr>
      <w:bookmarkStart w:id="22" w:name="_Toc4855982"/>
      <w:r>
        <w:rPr>
          <w:color w:val="000000"/>
          <w:spacing w:val="5"/>
          <w:szCs w:val="26"/>
        </w:rPr>
        <w:t>Время восстановления после отказа</w:t>
      </w:r>
      <w:bookmarkEnd w:id="22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708"/>
        <w:jc w:val="both"/>
      </w:pPr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rPr>
          <w:spacing w:val="5"/>
        </w:rPr>
        <w:t xml:space="preserve">операционной системы, не должно превышать времени, необходимого на перезагрузку операционной системы и запуск программы, при условии </w:t>
      </w:r>
      <w:r>
        <w:t>соблюдения условий эксплуатации технических и программных средств.</w:t>
      </w:r>
    </w:p>
    <w:p w:rsidR="00FD1F70" w:rsidRDefault="00FD1F70">
      <w:pPr>
        <w:ind w:firstLine="708"/>
        <w:jc w:val="both"/>
      </w:pPr>
    </w:p>
    <w:p w:rsidR="00FD1F70" w:rsidRDefault="00F50780">
      <w:pPr>
        <w:ind w:firstLine="708"/>
        <w:jc w:val="both"/>
      </w:pPr>
      <w:r>
        <w:rPr>
          <w:spacing w:val="1"/>
        </w:rPr>
        <w:t xml:space="preserve">Время восстановления после отказа, вызванного неисправностью технических средств, </w:t>
      </w:r>
      <w: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3"/>
        <w:numPr>
          <w:ilvl w:val="2"/>
          <w:numId w:val="36"/>
        </w:numPr>
        <w:jc w:val="left"/>
        <w:rPr>
          <w:color w:val="000000"/>
          <w:spacing w:val="1"/>
          <w:szCs w:val="26"/>
        </w:rPr>
      </w:pPr>
      <w:bookmarkStart w:id="23" w:name="_Toc4855983"/>
      <w:r>
        <w:rPr>
          <w:color w:val="000000"/>
          <w:spacing w:val="1"/>
          <w:szCs w:val="26"/>
        </w:rPr>
        <w:t>Отказы из-за некорректных действий оператора</w:t>
      </w:r>
      <w:bookmarkEnd w:id="23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4" w:name="_Toc4855984"/>
      <w:r>
        <w:rPr>
          <w:b/>
          <w:bCs/>
        </w:rPr>
        <w:t>Условия эксплуатации</w:t>
      </w:r>
      <w:bookmarkEnd w:id="24"/>
    </w:p>
    <w:p w:rsidR="00FD1F70" w:rsidRDefault="00FD1F70"/>
    <w:p w:rsidR="00FD1F70" w:rsidRDefault="00FD1F70"/>
    <w:p w:rsidR="00FD1F70" w:rsidRDefault="00FD1F70"/>
    <w:p w:rsidR="00FD1F70" w:rsidRDefault="00F50780">
      <w:pPr>
        <w:pStyle w:val="3"/>
        <w:numPr>
          <w:ilvl w:val="2"/>
          <w:numId w:val="37"/>
        </w:numPr>
        <w:jc w:val="left"/>
        <w:rPr>
          <w:color w:val="000000"/>
          <w:szCs w:val="26"/>
        </w:rPr>
      </w:pPr>
      <w:bookmarkStart w:id="25" w:name="_Toc4855985"/>
      <w:r>
        <w:rPr>
          <w:color w:val="000000"/>
          <w:szCs w:val="26"/>
        </w:rPr>
        <w:t>Климатические условия эксплуатации</w:t>
      </w:r>
      <w:bookmarkEnd w:id="25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708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bookmarkStart w:id="26" w:name="_Toc4855986"/>
      <w:r>
        <w:rPr>
          <w:color w:val="000000"/>
          <w:spacing w:val="2"/>
          <w:szCs w:val="26"/>
        </w:rPr>
        <w:lastRenderedPageBreak/>
        <w:t>Требования к видам обслуживания</w:t>
      </w:r>
      <w:bookmarkEnd w:id="26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FD1F70" w:rsidRDefault="00FD1F70">
      <w:pPr>
        <w:jc w:val="both"/>
        <w:rPr>
          <w:spacing w:val="1"/>
        </w:rPr>
      </w:pPr>
    </w:p>
    <w:p w:rsidR="00FD1F70" w:rsidRDefault="00FD1F70">
      <w:pPr>
        <w:jc w:val="both"/>
        <w:rPr>
          <w:spacing w:val="1"/>
        </w:rPr>
      </w:pPr>
    </w:p>
    <w:p w:rsidR="00FD1F70" w:rsidRDefault="00FD1F70">
      <w:pPr>
        <w:jc w:val="both"/>
        <w:rPr>
          <w:spacing w:val="1"/>
        </w:rPr>
      </w:pPr>
    </w:p>
    <w:p w:rsidR="00FD1F70" w:rsidRDefault="00FD1F70">
      <w:pPr>
        <w:jc w:val="both"/>
      </w:pPr>
    </w:p>
    <w:p w:rsidR="00FD1F70" w:rsidRDefault="00F50780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bookmarkStart w:id="27" w:name="_Toc4855987"/>
      <w:r>
        <w:rPr>
          <w:color w:val="000000"/>
          <w:spacing w:val="2"/>
          <w:szCs w:val="26"/>
        </w:rPr>
        <w:t>Требования к численности и квалификации персонала</w:t>
      </w:r>
      <w:bookmarkEnd w:id="27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708"/>
        <w:jc w:val="both"/>
      </w:pPr>
      <w:r>
        <w:rPr>
          <w:spacing w:val="3"/>
        </w:rPr>
        <w:t xml:space="preserve">Минимальное количество персонала, требуемого для работы программы, должно </w:t>
      </w:r>
      <w:r>
        <w:t>составлять не менее 2 штатных единиц - системный программист и конечный пользователь программы - оператор.</w:t>
      </w:r>
    </w:p>
    <w:p w:rsidR="00FD1F70" w:rsidRDefault="00F50780">
      <w:pPr>
        <w:pStyle w:val="a3"/>
        <w:tabs>
          <w:tab w:val="clear" w:pos="4677"/>
          <w:tab w:val="clear" w:pos="9355"/>
        </w:tabs>
        <w:ind w:firstLine="708"/>
      </w:pPr>
      <w:r>
        <w:t>Системный программист должен иметь минимум среднее техническое образование.</w:t>
      </w:r>
    </w:p>
    <w:p w:rsidR="00FD1F70" w:rsidRDefault="00F50780">
      <w:pPr>
        <w:ind w:firstLine="708"/>
        <w:jc w:val="both"/>
        <w:rPr>
          <w:spacing w:val="1"/>
        </w:rPr>
      </w:pPr>
      <w:r>
        <w:rPr>
          <w:spacing w:val="1"/>
        </w:rPr>
        <w:t>В перечень задач, выполняемых системным программистом, должны входить:</w:t>
      </w:r>
    </w:p>
    <w:p w:rsidR="00FD1F70" w:rsidRDefault="00FD1F70">
      <w:pPr>
        <w:ind w:firstLine="708"/>
        <w:jc w:val="both"/>
      </w:pPr>
    </w:p>
    <w:p w:rsidR="00FD1F70" w:rsidRDefault="00F50780">
      <w:pPr>
        <w:jc w:val="both"/>
        <w:rPr>
          <w:spacing w:val="2"/>
        </w:rPr>
      </w:pPr>
      <w:proofErr w:type="gramStart"/>
      <w:r>
        <w:rPr>
          <w:spacing w:val="-2"/>
        </w:rPr>
        <w:t>а)</w:t>
      </w:r>
      <w:r>
        <w:tab/>
      </w:r>
      <w:proofErr w:type="gramEnd"/>
      <w:r>
        <w:rPr>
          <w:spacing w:val="2"/>
        </w:rPr>
        <w:t>задача поддержания работоспособности технических средств;</w:t>
      </w:r>
    </w:p>
    <w:p w:rsidR="00FD1F70" w:rsidRDefault="00FD1F70">
      <w:pPr>
        <w:jc w:val="both"/>
        <w:rPr>
          <w:sz w:val="16"/>
        </w:rPr>
      </w:pPr>
    </w:p>
    <w:p w:rsidR="00FD1F70" w:rsidRDefault="00F50780">
      <w:pPr>
        <w:jc w:val="both"/>
        <w:rPr>
          <w:spacing w:val="2"/>
        </w:rPr>
      </w:pPr>
      <w:proofErr w:type="gramStart"/>
      <w:r>
        <w:rPr>
          <w:spacing w:val="-11"/>
        </w:rPr>
        <w:t>б)</w:t>
      </w:r>
      <w:r>
        <w:tab/>
      </w:r>
      <w:proofErr w:type="gramEnd"/>
      <w:r>
        <w:rPr>
          <w:spacing w:val="5"/>
        </w:rPr>
        <w:t>задачи установки (инсталляции) и поддержания работоспособности системных</w:t>
      </w:r>
      <w:r>
        <w:rPr>
          <w:spacing w:val="5"/>
        </w:rPr>
        <w:br/>
      </w:r>
      <w:r>
        <w:rPr>
          <w:spacing w:val="2"/>
        </w:rPr>
        <w:t>программных средств - операционной системы;</w:t>
      </w:r>
    </w:p>
    <w:p w:rsidR="00FD1F70" w:rsidRDefault="00FD1F70">
      <w:pPr>
        <w:jc w:val="both"/>
        <w:rPr>
          <w:sz w:val="16"/>
        </w:rPr>
      </w:pPr>
    </w:p>
    <w:p w:rsidR="00FD1F70" w:rsidRDefault="00F50780">
      <w:pPr>
        <w:jc w:val="both"/>
        <w:rPr>
          <w:spacing w:val="1"/>
        </w:rPr>
      </w:pPr>
      <w:proofErr w:type="gramStart"/>
      <w:r>
        <w:rPr>
          <w:spacing w:val="-13"/>
        </w:rPr>
        <w:t>в)</w:t>
      </w:r>
      <w:r>
        <w:tab/>
      </w:r>
      <w:proofErr w:type="gramEnd"/>
      <w:r>
        <w:rPr>
          <w:spacing w:val="1"/>
        </w:rPr>
        <w:t>задача установки (инсталляции) программы.</w:t>
      </w:r>
    </w:p>
    <w:p w:rsidR="00FD1F70" w:rsidRDefault="00FD1F70">
      <w:pPr>
        <w:jc w:val="both"/>
      </w:pPr>
    </w:p>
    <w:p w:rsidR="00FD1F70" w:rsidRDefault="00F50780">
      <w:pPr>
        <w:ind w:firstLine="708"/>
        <w:jc w:val="both"/>
        <w:rPr>
          <w:spacing w:val="3"/>
        </w:rPr>
      </w:pPr>
      <w:r>
        <w:rPr>
          <w:spacing w:val="2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>
        <w:rPr>
          <w:spacing w:val="3"/>
        </w:rPr>
        <w:t>системы.</w:t>
      </w:r>
    </w:p>
    <w:p w:rsidR="00FD1F70" w:rsidRDefault="00FD1F70">
      <w:pPr>
        <w:ind w:firstLine="708"/>
        <w:jc w:val="both"/>
      </w:pPr>
    </w:p>
    <w:p w:rsidR="00FD1F70" w:rsidRDefault="00F50780">
      <w:pPr>
        <w:ind w:firstLine="708"/>
        <w:jc w:val="both"/>
        <w:rPr>
          <w:spacing w:val="2"/>
        </w:rPr>
      </w:pPr>
      <w:r>
        <w:rPr>
          <w:spacing w:val="14"/>
        </w:rPr>
        <w:t xml:space="preserve">Персонал должен быть аттестован минимум на </w:t>
      </w:r>
      <w:r>
        <w:rPr>
          <w:spacing w:val="14"/>
          <w:lang w:val="en-US"/>
        </w:rPr>
        <w:t>II</w:t>
      </w:r>
      <w:r>
        <w:rPr>
          <w:spacing w:val="14"/>
        </w:rPr>
        <w:t xml:space="preserve"> квалификационную группу по </w:t>
      </w:r>
      <w:r>
        <w:rPr>
          <w:spacing w:val="2"/>
        </w:rPr>
        <w:t>электробезопасности (для работы с конторским оборудованием).</w:t>
      </w:r>
    </w:p>
    <w:p w:rsidR="00FD1F70" w:rsidRDefault="00FD1F70">
      <w:pPr>
        <w:jc w:val="both"/>
        <w:rPr>
          <w:spacing w:val="2"/>
        </w:rPr>
      </w:pPr>
    </w:p>
    <w:p w:rsidR="00FD1F70" w:rsidRDefault="00FD1F70">
      <w:pPr>
        <w:jc w:val="both"/>
        <w:rPr>
          <w:spacing w:val="2"/>
        </w:rPr>
      </w:pPr>
    </w:p>
    <w:p w:rsidR="00FD1F70" w:rsidRDefault="00FD1F70">
      <w:pPr>
        <w:jc w:val="both"/>
        <w:rPr>
          <w:spacing w:val="2"/>
        </w:rPr>
      </w:pPr>
    </w:p>
    <w:p w:rsidR="00FD1F70" w:rsidRDefault="00FD1F70">
      <w:pPr>
        <w:jc w:val="both"/>
      </w:pPr>
    </w:p>
    <w:p w:rsidR="00FD1F70" w:rsidRDefault="00F5078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8" w:name="_Toc4855988"/>
      <w:r>
        <w:rPr>
          <w:b/>
          <w:bCs/>
        </w:rPr>
        <w:t>Требования к составу и параметрам технических средств</w:t>
      </w:r>
      <w:bookmarkEnd w:id="28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576"/>
        <w:jc w:val="both"/>
        <w:rPr>
          <w:spacing w:val="-3"/>
        </w:rPr>
      </w:pPr>
      <w:r>
        <w:t xml:space="preserve">В состав технических средств должен входить </w:t>
      </w:r>
      <w:r>
        <w:rPr>
          <w:lang w:val="en-US"/>
        </w:rPr>
        <w:t>IBM</w:t>
      </w:r>
      <w:r>
        <w:t xml:space="preserve">-совместимый персональный </w:t>
      </w:r>
      <w:r>
        <w:rPr>
          <w:spacing w:val="-3"/>
        </w:rPr>
        <w:t>компьютер (ПЭВМ), включающий в себя:</w:t>
      </w:r>
    </w:p>
    <w:p w:rsidR="00FD1F70" w:rsidRDefault="00FD1F70">
      <w:pPr>
        <w:ind w:firstLine="576"/>
        <w:jc w:val="both"/>
        <w:rPr>
          <w:sz w:val="16"/>
        </w:rPr>
      </w:pPr>
    </w:p>
    <w:p w:rsidR="00FD1F70" w:rsidRDefault="00F50780">
      <w:pPr>
        <w:jc w:val="both"/>
      </w:pPr>
      <w:proofErr w:type="gramStart"/>
      <w:r>
        <w:rPr>
          <w:spacing w:val="-2"/>
        </w:rPr>
        <w:t>а)</w:t>
      </w:r>
      <w:r>
        <w:tab/>
      </w:r>
      <w:proofErr w:type="gramEnd"/>
      <w:r>
        <w:t xml:space="preserve">процессор </w:t>
      </w:r>
      <w:r>
        <w:rPr>
          <w:lang w:val="en-US"/>
        </w:rPr>
        <w:t>Pentium</w:t>
      </w:r>
      <w:r>
        <w:t xml:space="preserve"> - 4 с тактовой частотой, 1.2 ГГц , не менее;</w:t>
      </w:r>
    </w:p>
    <w:p w:rsidR="00FD1F70" w:rsidRDefault="00F50780">
      <w:pPr>
        <w:jc w:val="both"/>
        <w:rPr>
          <w:spacing w:val="4"/>
        </w:rPr>
      </w:pPr>
      <w:proofErr w:type="gramStart"/>
      <w:r>
        <w:rPr>
          <w:spacing w:val="-11"/>
        </w:rPr>
        <w:t>б)</w:t>
      </w:r>
      <w:r>
        <w:tab/>
      </w:r>
      <w:proofErr w:type="gramEnd"/>
      <w:r>
        <w:rPr>
          <w:spacing w:val="4"/>
        </w:rPr>
        <w:t xml:space="preserve">оперативную память объемом, 128 </w:t>
      </w:r>
      <w:proofErr w:type="spellStart"/>
      <w:r>
        <w:rPr>
          <w:spacing w:val="4"/>
        </w:rPr>
        <w:t>Mб</w:t>
      </w:r>
      <w:proofErr w:type="spellEnd"/>
      <w:r>
        <w:rPr>
          <w:spacing w:val="4"/>
        </w:rPr>
        <w:t>, не менее;</w:t>
      </w:r>
    </w:p>
    <w:p w:rsidR="00FD1F70" w:rsidRDefault="00F50780">
      <w:pPr>
        <w:jc w:val="both"/>
        <w:rPr>
          <w:spacing w:val="4"/>
        </w:rPr>
      </w:pPr>
      <w:proofErr w:type="gramStart"/>
      <w:r>
        <w:rPr>
          <w:spacing w:val="4"/>
        </w:rPr>
        <w:t>в)</w:t>
      </w:r>
      <w:r>
        <w:rPr>
          <w:spacing w:val="4"/>
        </w:rPr>
        <w:tab/>
      </w:r>
      <w:proofErr w:type="gramEnd"/>
      <w:r>
        <w:rPr>
          <w:spacing w:val="4"/>
        </w:rPr>
        <w:t xml:space="preserve">жесткий диск объемом 40 Гб, и выше; </w:t>
      </w:r>
    </w:p>
    <w:p w:rsidR="00FD1F70" w:rsidRDefault="00F50780">
      <w:pPr>
        <w:jc w:val="both"/>
      </w:pPr>
      <w:proofErr w:type="gramStart"/>
      <w:r>
        <w:t>г)</w:t>
      </w:r>
      <w:r>
        <w:tab/>
      </w:r>
      <w:proofErr w:type="gramEnd"/>
      <w:r>
        <w:t>оптический манипулятор типа «мышь»;</w:t>
      </w:r>
    </w:p>
    <w:p w:rsidR="00FD1F70" w:rsidRDefault="00F50780">
      <w:pPr>
        <w:jc w:val="both"/>
      </w:pPr>
      <w:proofErr w:type="gramStart"/>
      <w:r>
        <w:t>д)</w:t>
      </w:r>
      <w:r>
        <w:tab/>
      </w:r>
      <w:proofErr w:type="gramEnd"/>
      <w:r>
        <w:t xml:space="preserve">наличие 2 </w:t>
      </w:r>
      <w:r>
        <w:rPr>
          <w:lang w:val="en-US"/>
        </w:rPr>
        <w:t>COM</w:t>
      </w:r>
      <w:r>
        <w:t>-портов;</w:t>
      </w:r>
    </w:p>
    <w:p w:rsidR="00FD1F70" w:rsidRDefault="00FD1F70">
      <w:pPr>
        <w:jc w:val="both"/>
      </w:pPr>
    </w:p>
    <w:p w:rsidR="00FD1F70" w:rsidRDefault="00FD1F70">
      <w:pPr>
        <w:jc w:val="both"/>
      </w:pPr>
    </w:p>
    <w:p w:rsidR="00FD1F70" w:rsidRDefault="00FD1F70">
      <w:pPr>
        <w:jc w:val="both"/>
      </w:pPr>
    </w:p>
    <w:p w:rsidR="00FD1F70" w:rsidRDefault="00FD1F70">
      <w:pPr>
        <w:jc w:val="both"/>
      </w:pPr>
    </w:p>
    <w:p w:rsidR="00FD1F70" w:rsidRDefault="00F5078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9" w:name="_Toc4855989"/>
      <w:r>
        <w:rPr>
          <w:b/>
          <w:bCs/>
        </w:rPr>
        <w:lastRenderedPageBreak/>
        <w:t>Требования к информационной и программной совместимости</w:t>
      </w:r>
      <w:bookmarkEnd w:id="29"/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3"/>
        <w:numPr>
          <w:ilvl w:val="2"/>
          <w:numId w:val="39"/>
        </w:numPr>
        <w:jc w:val="left"/>
        <w:rPr>
          <w:color w:val="000000"/>
          <w:spacing w:val="-9"/>
          <w:szCs w:val="28"/>
        </w:rPr>
      </w:pPr>
      <w:bookmarkStart w:id="30" w:name="_Toc4855990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  <w:bookmarkEnd w:id="30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708"/>
        <w:jc w:val="both"/>
        <w:rPr>
          <w:spacing w:val="4"/>
        </w:rPr>
      </w:pPr>
      <w:r>
        <w:t>Требования к информационным структурам (</w:t>
      </w:r>
      <w:r w:rsidR="004D3539">
        <w:t xml:space="preserve">графических </w:t>
      </w:r>
      <w:r>
        <w:t xml:space="preserve">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FD1F70" w:rsidRDefault="00FD1F70">
      <w:pPr>
        <w:jc w:val="both"/>
        <w:rPr>
          <w:spacing w:val="4"/>
        </w:rPr>
      </w:pPr>
    </w:p>
    <w:p w:rsidR="00FD1F70" w:rsidRDefault="00FD1F70">
      <w:pPr>
        <w:jc w:val="both"/>
        <w:rPr>
          <w:spacing w:val="4"/>
        </w:rPr>
      </w:pPr>
    </w:p>
    <w:p w:rsidR="00FD1F70" w:rsidRDefault="00FD1F70">
      <w:pPr>
        <w:jc w:val="both"/>
        <w:rPr>
          <w:spacing w:val="4"/>
        </w:rPr>
      </w:pPr>
    </w:p>
    <w:p w:rsidR="00FD1F70" w:rsidRDefault="00FD1F70">
      <w:pPr>
        <w:jc w:val="both"/>
      </w:pPr>
    </w:p>
    <w:p w:rsidR="00FD1F70" w:rsidRDefault="00F5078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bookmarkStart w:id="31" w:name="_Toc4855991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  <w:bookmarkEnd w:id="31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708"/>
        <w:jc w:val="both"/>
        <w:rPr>
          <w:spacing w:val="-3"/>
        </w:rPr>
      </w:pPr>
      <w:r>
        <w:t xml:space="preserve">Исходные коды программы должны быть реализованы на языке </w:t>
      </w:r>
      <w:r w:rsidR="00DE2540">
        <w:rPr>
          <w:lang w:val="en-US"/>
        </w:rPr>
        <w:t>c</w:t>
      </w:r>
      <w:r w:rsidR="00DE2540" w:rsidRPr="00DE2540">
        <w:t>#</w:t>
      </w:r>
      <w:r>
        <w:t>. В качестве интегрированной среды разработки программы должна быть использов</w:t>
      </w:r>
      <w:r w:rsidR="00DE2540">
        <w:t xml:space="preserve">ана среда </w:t>
      </w:r>
      <w:proofErr w:type="spellStart"/>
      <w:r w:rsidR="00DE2540">
        <w:t>Microsoft</w:t>
      </w:r>
      <w:proofErr w:type="spellEnd"/>
      <w:r w:rsidR="00DE2540">
        <w:t xml:space="preserve"> </w:t>
      </w:r>
      <w:proofErr w:type="spellStart"/>
      <w:r w:rsidR="00DE2540">
        <w:t>Visual</w:t>
      </w:r>
      <w:proofErr w:type="spellEnd"/>
      <w:r w:rsidR="00DE2540">
        <w:t xml:space="preserve"> </w:t>
      </w:r>
      <w:proofErr w:type="spellStart"/>
      <w:r w:rsidR="00DE2540">
        <w:t>Studio</w:t>
      </w:r>
      <w:proofErr w:type="spellEnd"/>
      <w:r w:rsidR="00DE2540">
        <w:t xml:space="preserve"> 2015</w:t>
      </w:r>
      <w:r>
        <w:t xml:space="preserve"> (локализованная, русская версия).</w:t>
      </w:r>
    </w:p>
    <w:p w:rsidR="00FD1F70" w:rsidRDefault="00FD1F70">
      <w:pPr>
        <w:jc w:val="both"/>
        <w:rPr>
          <w:spacing w:val="-3"/>
        </w:rPr>
      </w:pPr>
    </w:p>
    <w:p w:rsidR="00FD1F70" w:rsidRPr="00DE2540" w:rsidRDefault="00FD1F70">
      <w:pPr>
        <w:jc w:val="both"/>
        <w:rPr>
          <w:spacing w:val="-3"/>
        </w:rPr>
      </w:pPr>
    </w:p>
    <w:p w:rsidR="00FD1F70" w:rsidRPr="00DE2540" w:rsidRDefault="00FD1F70">
      <w:pPr>
        <w:jc w:val="both"/>
        <w:rPr>
          <w:spacing w:val="-3"/>
        </w:rPr>
      </w:pPr>
    </w:p>
    <w:p w:rsidR="00FD1F70" w:rsidRDefault="00FD1F70">
      <w:pPr>
        <w:jc w:val="both"/>
      </w:pPr>
    </w:p>
    <w:p w:rsidR="00FD1F70" w:rsidRPr="00213CB3" w:rsidRDefault="00F50780">
      <w:pPr>
        <w:pStyle w:val="3"/>
        <w:numPr>
          <w:ilvl w:val="2"/>
          <w:numId w:val="39"/>
        </w:numPr>
        <w:jc w:val="left"/>
        <w:rPr>
          <w:color w:val="000000"/>
          <w:spacing w:val="3"/>
          <w:szCs w:val="26"/>
        </w:rPr>
      </w:pPr>
      <w:bookmarkStart w:id="32" w:name="_Toc4855992"/>
      <w:r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  <w:bookmarkEnd w:id="32"/>
    </w:p>
    <w:p w:rsidR="00FD1F70" w:rsidRPr="00213CB3" w:rsidRDefault="00FD1F70"/>
    <w:p w:rsidR="00FD1F70" w:rsidRPr="00213CB3" w:rsidRDefault="00FD1F70"/>
    <w:p w:rsidR="00FD1F70" w:rsidRPr="00213CB3" w:rsidRDefault="00FD1F70"/>
    <w:p w:rsidR="00FD1F70" w:rsidRDefault="00F50780">
      <w:pPr>
        <w:ind w:firstLine="708"/>
        <w:jc w:val="both"/>
      </w:pPr>
      <w:r>
        <w:rPr>
          <w:spacing w:val="8"/>
        </w:rPr>
        <w:t xml:space="preserve">Системные программные средства, используемые программой, должны быть </w:t>
      </w:r>
      <w:r>
        <w:t xml:space="preserve">представлены локализованной версией операционной системы </w:t>
      </w:r>
      <w:r>
        <w:rPr>
          <w:lang w:val="en-US"/>
        </w:rPr>
        <w:t>Windows</w:t>
      </w:r>
      <w:r w:rsidR="00EB7DB9">
        <w:t xml:space="preserve"> 7</w:t>
      </w:r>
      <w:r>
        <w:t xml:space="preserve"> или </w:t>
      </w:r>
      <w:r w:rsidR="00DE2540">
        <w:t>выше</w:t>
      </w:r>
      <w:r>
        <w:t>.</w:t>
      </w:r>
    </w:p>
    <w:p w:rsidR="00FD1F70" w:rsidRPr="00DE2540" w:rsidRDefault="00FD1F70"/>
    <w:p w:rsidR="00FD1F70" w:rsidRPr="00DE2540" w:rsidRDefault="00FD1F70"/>
    <w:p w:rsidR="00FD1F70" w:rsidRPr="00DE2540" w:rsidRDefault="00FD1F70"/>
    <w:p w:rsidR="00FD1F70" w:rsidRPr="00DE2540" w:rsidRDefault="00FD1F70"/>
    <w:p w:rsidR="00FD1F70" w:rsidRPr="00213CB3" w:rsidRDefault="00F50780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bookmarkStart w:id="33" w:name="_Toc4855993"/>
      <w:r>
        <w:rPr>
          <w:color w:val="000000"/>
          <w:spacing w:val="1"/>
          <w:szCs w:val="26"/>
        </w:rPr>
        <w:t>Требования к защите информации и программ</w:t>
      </w:r>
      <w:bookmarkEnd w:id="33"/>
    </w:p>
    <w:p w:rsidR="00FD1F70" w:rsidRPr="00213CB3" w:rsidRDefault="00FD1F70"/>
    <w:p w:rsidR="00FD1F70" w:rsidRPr="00213CB3" w:rsidRDefault="00FD1F70"/>
    <w:p w:rsidR="00FD1F70" w:rsidRPr="00213CB3" w:rsidRDefault="00FD1F70"/>
    <w:p w:rsidR="00FD1F70" w:rsidRPr="00213CB3" w:rsidRDefault="00F50780">
      <w:pPr>
        <w:ind w:left="576"/>
        <w:jc w:val="both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FD1F70" w:rsidRPr="00213CB3" w:rsidRDefault="00FD1F70">
      <w:pPr>
        <w:jc w:val="both"/>
        <w:rPr>
          <w:color w:val="000000"/>
          <w:spacing w:val="3"/>
          <w:szCs w:val="26"/>
        </w:rPr>
      </w:pPr>
    </w:p>
    <w:p w:rsidR="00FD1F70" w:rsidRPr="00213CB3" w:rsidRDefault="00FD1F70">
      <w:pPr>
        <w:jc w:val="both"/>
        <w:rPr>
          <w:color w:val="000000"/>
          <w:spacing w:val="3"/>
          <w:szCs w:val="26"/>
        </w:rPr>
      </w:pPr>
    </w:p>
    <w:p w:rsidR="00FD1F70" w:rsidRPr="00213CB3" w:rsidRDefault="00FD1F70">
      <w:pPr>
        <w:jc w:val="both"/>
        <w:rPr>
          <w:color w:val="000000"/>
          <w:spacing w:val="3"/>
          <w:szCs w:val="26"/>
        </w:rPr>
      </w:pPr>
    </w:p>
    <w:p w:rsidR="00FD1F70" w:rsidRPr="00213CB3" w:rsidRDefault="00FD1F70">
      <w:pPr>
        <w:jc w:val="both"/>
      </w:pPr>
    </w:p>
    <w:p w:rsidR="00FD1F70" w:rsidRDefault="00F50780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34" w:name="_Toc4855994"/>
      <w:r>
        <w:rPr>
          <w:b/>
          <w:bCs/>
        </w:rPr>
        <w:t>Специальные требования</w:t>
      </w:r>
      <w:bookmarkEnd w:id="34"/>
    </w:p>
    <w:p w:rsidR="00FD1F70" w:rsidRDefault="00FD1F70"/>
    <w:p w:rsidR="00FD1F70" w:rsidRDefault="00FD1F70"/>
    <w:p w:rsidR="00FD1F70" w:rsidRDefault="00FD1F70"/>
    <w:p w:rsidR="00FD1F70" w:rsidRDefault="00F50780">
      <w:pPr>
        <w:ind w:left="432"/>
      </w:pPr>
      <w:r>
        <w:t>Специальные требования к программе не предъявляются.</w:t>
      </w:r>
    </w:p>
    <w:p w:rsidR="00FD1F70" w:rsidRDefault="00FD1F70"/>
    <w:p w:rsidR="00FD1F70" w:rsidRDefault="00F50780" w:rsidP="001E6359">
      <w:r>
        <w:lastRenderedPageBreak/>
        <w:tab/>
      </w:r>
    </w:p>
    <w:p w:rsidR="00FD1F70" w:rsidRDefault="00FD1F70"/>
    <w:p w:rsidR="00FD1F70" w:rsidRDefault="00F50780">
      <w:pPr>
        <w:pStyle w:val="1"/>
        <w:rPr>
          <w:caps/>
        </w:rPr>
      </w:pPr>
      <w:bookmarkStart w:id="35" w:name="_Toc4855995"/>
      <w:r>
        <w:rPr>
          <w:caps/>
        </w:rPr>
        <w:t>Требования к программной документации</w:t>
      </w:r>
      <w:bookmarkEnd w:id="35"/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6" w:name="_Toc4855996"/>
      <w:r>
        <w:rPr>
          <w:b/>
          <w:bCs/>
        </w:rPr>
        <w:t>Предварительный состав программной документации</w:t>
      </w:r>
      <w:bookmarkEnd w:id="36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576"/>
        <w:jc w:val="both"/>
      </w:pPr>
      <w:r>
        <w:t>Состав программной документации должен включать в себя:</w:t>
      </w:r>
    </w:p>
    <w:p w:rsidR="00FD1F70" w:rsidRDefault="00FD1F70">
      <w:pPr>
        <w:ind w:firstLine="576"/>
        <w:jc w:val="both"/>
      </w:pPr>
    </w:p>
    <w:p w:rsidR="00FD1F70" w:rsidRDefault="00F50780">
      <w:pPr>
        <w:spacing w:line="360" w:lineRule="auto"/>
        <w:rPr>
          <w:spacing w:val="2"/>
        </w:rPr>
      </w:pPr>
      <w:r>
        <w:t>1)</w:t>
      </w:r>
      <w:r>
        <w:tab/>
      </w:r>
      <w:r>
        <w:rPr>
          <w:spacing w:val="2"/>
        </w:rPr>
        <w:t>техническое задание;</w:t>
      </w:r>
    </w:p>
    <w:p w:rsidR="00FD1F70" w:rsidRDefault="00DE2540">
      <w:pPr>
        <w:spacing w:line="360" w:lineRule="auto"/>
        <w:rPr>
          <w:spacing w:val="2"/>
        </w:rPr>
      </w:pPr>
      <w:r>
        <w:t>2</w:t>
      </w:r>
      <w:r w:rsidR="00F50780">
        <w:t>)</w:t>
      </w:r>
      <w:r w:rsidR="00F50780">
        <w:tab/>
        <w:t>текст программы</w:t>
      </w:r>
      <w:r w:rsidR="00F50780">
        <w:rPr>
          <w:spacing w:val="2"/>
        </w:rPr>
        <w:t>;</w:t>
      </w:r>
    </w:p>
    <w:p w:rsidR="00FD1F70" w:rsidRDefault="00DE2540">
      <w:pPr>
        <w:spacing w:line="360" w:lineRule="auto"/>
      </w:pPr>
      <w:r>
        <w:t>3</w:t>
      </w:r>
      <w:r w:rsidR="00F50780">
        <w:t>)</w:t>
      </w:r>
      <w:r w:rsidR="00F50780">
        <w:tab/>
        <w:t>описание программы</w:t>
      </w:r>
      <w:r w:rsidR="00F50780">
        <w:rPr>
          <w:spacing w:val="2"/>
        </w:rPr>
        <w:t>;</w:t>
      </w:r>
    </w:p>
    <w:p w:rsidR="00FD1F70" w:rsidRPr="00DE2540" w:rsidRDefault="00DE2540">
      <w:pPr>
        <w:spacing w:line="360" w:lineRule="auto"/>
        <w:rPr>
          <w:spacing w:val="2"/>
        </w:rPr>
      </w:pPr>
      <w:r>
        <w:t>4</w:t>
      </w:r>
      <w:r w:rsidR="00F50780">
        <w:t>)</w:t>
      </w:r>
      <w:r w:rsidR="00F50780">
        <w:tab/>
        <w:t>пояснительная записка</w:t>
      </w:r>
      <w:r>
        <w:rPr>
          <w:spacing w:val="2"/>
        </w:rPr>
        <w:t>;</w:t>
      </w:r>
    </w:p>
    <w:p w:rsidR="00FD1F70" w:rsidRDefault="00DE2540">
      <w:r>
        <w:rPr>
          <w:spacing w:val="-25"/>
        </w:rPr>
        <w:t>5</w:t>
      </w:r>
      <w:r w:rsidR="00F50780">
        <w:rPr>
          <w:spacing w:val="-25"/>
        </w:rPr>
        <w:t>)</w:t>
      </w:r>
      <w:r w:rsidR="00F50780">
        <w:tab/>
        <w:t>руководство оператора;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7" w:name="_Toc4855997"/>
      <w:r>
        <w:rPr>
          <w:b/>
          <w:bCs/>
        </w:rPr>
        <w:t>Специальные требования к программной документации</w:t>
      </w:r>
      <w:bookmarkEnd w:id="37"/>
    </w:p>
    <w:p w:rsidR="00FD1F70" w:rsidRDefault="00FD1F70"/>
    <w:p w:rsidR="00FD1F70" w:rsidRDefault="00FD1F70"/>
    <w:p w:rsidR="00FD1F70" w:rsidRDefault="00FD1F70"/>
    <w:p w:rsidR="00FD1F70" w:rsidRDefault="00F50780">
      <w:pPr>
        <w:ind w:left="708"/>
      </w:pPr>
      <w:r>
        <w:t>Специальные требования к программной документации не предъявляются.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1"/>
        <w:rPr>
          <w:caps/>
        </w:rPr>
      </w:pPr>
      <w:bookmarkStart w:id="38" w:name="_Toc4855998"/>
      <w:r>
        <w:rPr>
          <w:caps/>
        </w:rPr>
        <w:t>Технико-экономические показатели</w:t>
      </w:r>
      <w:bookmarkEnd w:id="38"/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9" w:name="_Toc4855999"/>
      <w:r>
        <w:rPr>
          <w:b/>
          <w:bCs/>
        </w:rPr>
        <w:t>Ориентировочная экономическая эффективность</w:t>
      </w:r>
      <w:bookmarkEnd w:id="39"/>
    </w:p>
    <w:p w:rsidR="00FD1F70" w:rsidRDefault="00FD1F70"/>
    <w:p w:rsidR="00FD1F70" w:rsidRDefault="00FD1F70"/>
    <w:p w:rsidR="00FD1F70" w:rsidRDefault="00FD1F70"/>
    <w:p w:rsidR="00FD1F70" w:rsidRDefault="00F50780">
      <w:pPr>
        <w:ind w:left="576" w:firstLine="132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Ориентировочная экономическая эффективность не рассчитываются.</w:t>
      </w:r>
    </w:p>
    <w:p w:rsidR="00FD1F70" w:rsidRDefault="00FD1F70">
      <w:pPr>
        <w:rPr>
          <w:color w:val="000000"/>
          <w:spacing w:val="2"/>
          <w:szCs w:val="26"/>
        </w:rPr>
      </w:pPr>
    </w:p>
    <w:p w:rsidR="00FD1F70" w:rsidRDefault="00FD1F70">
      <w:pPr>
        <w:rPr>
          <w:color w:val="000000"/>
          <w:spacing w:val="2"/>
          <w:szCs w:val="26"/>
        </w:rPr>
      </w:pPr>
    </w:p>
    <w:p w:rsidR="00FD1F70" w:rsidRDefault="00FD1F70">
      <w:pPr>
        <w:rPr>
          <w:color w:val="000000"/>
          <w:spacing w:val="2"/>
          <w:szCs w:val="26"/>
        </w:rPr>
      </w:pPr>
    </w:p>
    <w:p w:rsidR="00FD1F70" w:rsidRDefault="00FD1F70"/>
    <w:p w:rsidR="00FD1F70" w:rsidRDefault="00F5078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40" w:name="_Toc4856000"/>
      <w:r>
        <w:rPr>
          <w:b/>
          <w:bCs/>
        </w:rPr>
        <w:t>Предполагаемая годовая потребность</w:t>
      </w:r>
      <w:bookmarkEnd w:id="40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708"/>
        <w:jc w:val="both"/>
        <w:rPr>
          <w:spacing w:val="4"/>
        </w:rPr>
      </w:pPr>
      <w:r>
        <w:t>Предполагаемое число использования программы в год –</w:t>
      </w:r>
      <w:r w:rsidR="00DE2540">
        <w:t xml:space="preserve"> 250 раз </w:t>
      </w:r>
      <w:proofErr w:type="gramStart"/>
      <w:r w:rsidR="00DE2540">
        <w:t>на  25</w:t>
      </w:r>
      <w:proofErr w:type="gramEnd"/>
      <w:r w:rsidR="00DE2540">
        <w:t xml:space="preserve"> компьютерах</w:t>
      </w:r>
      <w:r>
        <w:rPr>
          <w:spacing w:val="4"/>
        </w:rPr>
        <w:t>.</w:t>
      </w:r>
    </w:p>
    <w:p w:rsidR="00FD1F70" w:rsidRDefault="00FD1F70">
      <w:pPr>
        <w:jc w:val="both"/>
        <w:rPr>
          <w:spacing w:val="4"/>
        </w:rPr>
      </w:pPr>
    </w:p>
    <w:p w:rsidR="00FD1F70" w:rsidRDefault="00FD1F70">
      <w:pPr>
        <w:jc w:val="both"/>
        <w:rPr>
          <w:spacing w:val="4"/>
        </w:rPr>
      </w:pPr>
    </w:p>
    <w:p w:rsidR="00FD1F70" w:rsidRDefault="00FD1F70">
      <w:pPr>
        <w:jc w:val="both"/>
        <w:rPr>
          <w:spacing w:val="4"/>
        </w:rPr>
      </w:pPr>
    </w:p>
    <w:p w:rsidR="00FD1F70" w:rsidRDefault="00FD1F70">
      <w:pPr>
        <w:jc w:val="both"/>
      </w:pPr>
    </w:p>
    <w:p w:rsidR="00FD1F70" w:rsidRDefault="00F50780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41" w:name="_Toc4856001"/>
      <w:r>
        <w:rPr>
          <w:b/>
          <w:bCs/>
        </w:rPr>
        <w:t>Экономические преимущества разработки</w:t>
      </w:r>
      <w:bookmarkEnd w:id="41"/>
    </w:p>
    <w:p w:rsidR="00FD1F70" w:rsidRDefault="00FD1F70"/>
    <w:p w:rsidR="00FD1F70" w:rsidRDefault="00FD1F70"/>
    <w:p w:rsidR="00FD1F70" w:rsidRDefault="00FD1F70"/>
    <w:p w:rsidR="00DE2540" w:rsidRDefault="00DE2540" w:rsidP="00DE2540">
      <w:pPr>
        <w:jc w:val="both"/>
      </w:pPr>
    </w:p>
    <w:p w:rsidR="00FD1F70" w:rsidRPr="00DE2540" w:rsidRDefault="00DE2540" w:rsidP="00DE2540">
      <w:r w:rsidRPr="00DE2540">
        <w:rPr>
          <w:bCs/>
        </w:rPr>
        <w:t>Экономические преимущества</w:t>
      </w:r>
      <w:r w:rsidRPr="00DE2540">
        <w:rPr>
          <w:color w:val="000000"/>
          <w:spacing w:val="2"/>
          <w:szCs w:val="26"/>
        </w:rPr>
        <w:t xml:space="preserve"> </w:t>
      </w:r>
      <w:r w:rsidRPr="00DE2540">
        <w:rPr>
          <w:bCs/>
        </w:rPr>
        <w:t>разработки</w:t>
      </w:r>
      <w:r>
        <w:rPr>
          <w:color w:val="000000"/>
          <w:spacing w:val="2"/>
          <w:szCs w:val="26"/>
        </w:rPr>
        <w:t xml:space="preserve"> не рассчитываются.</w:t>
      </w:r>
    </w:p>
    <w:p w:rsidR="00FD1F70" w:rsidRDefault="00FD1F70"/>
    <w:p w:rsidR="00FD1F70" w:rsidRDefault="00FD1F70"/>
    <w:p w:rsidR="00FD1F70" w:rsidRDefault="00FD1F70"/>
    <w:p w:rsidR="00FD1F70" w:rsidRDefault="00F50780">
      <w:pPr>
        <w:pStyle w:val="1"/>
        <w:rPr>
          <w:caps/>
        </w:rPr>
      </w:pPr>
      <w:bookmarkStart w:id="42" w:name="_Toc4856002"/>
      <w:r>
        <w:rPr>
          <w:caps/>
        </w:rPr>
        <w:t>Стадии и этапы разработки</w:t>
      </w:r>
      <w:bookmarkEnd w:id="42"/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43" w:name="_Toc4856003"/>
      <w:r>
        <w:rPr>
          <w:b/>
          <w:bCs/>
        </w:rPr>
        <w:t>Стадии разработки</w:t>
      </w:r>
      <w:bookmarkEnd w:id="43"/>
    </w:p>
    <w:p w:rsidR="00FD1F70" w:rsidRDefault="00FD1F70"/>
    <w:p w:rsidR="00FD1F70" w:rsidRDefault="00FD1F70"/>
    <w:p w:rsidR="00FD1F70" w:rsidRDefault="00FD1F70"/>
    <w:p w:rsidR="00FD1F70" w:rsidRDefault="00F50780">
      <w:pPr>
        <w:ind w:firstLine="576"/>
        <w:jc w:val="both"/>
      </w:pPr>
      <w:r>
        <w:t>Разработка должна быть проведена в три стадии:</w:t>
      </w:r>
    </w:p>
    <w:p w:rsidR="00FD1F70" w:rsidRDefault="00FD1F70">
      <w:pPr>
        <w:ind w:firstLine="576"/>
        <w:jc w:val="both"/>
      </w:pPr>
    </w:p>
    <w:p w:rsidR="00FD1F70" w:rsidRDefault="00F50780">
      <w:pPr>
        <w:jc w:val="both"/>
        <w:rPr>
          <w:spacing w:val="1"/>
        </w:rPr>
      </w:pPr>
      <w:r>
        <w:rPr>
          <w:spacing w:val="1"/>
        </w:rPr>
        <w:t>1)</w:t>
      </w:r>
      <w:r>
        <w:rPr>
          <w:spacing w:val="1"/>
        </w:rPr>
        <w:tab/>
        <w:t>разработка технического задания;</w:t>
      </w:r>
    </w:p>
    <w:p w:rsidR="00FD1F70" w:rsidRDefault="00FD1F70">
      <w:pPr>
        <w:jc w:val="both"/>
        <w:rPr>
          <w:spacing w:val="-18"/>
        </w:rPr>
      </w:pPr>
    </w:p>
    <w:p w:rsidR="00FD1F70" w:rsidRDefault="00F50780">
      <w:pPr>
        <w:jc w:val="both"/>
        <w:rPr>
          <w:spacing w:val="2"/>
        </w:rPr>
      </w:pPr>
      <w:r>
        <w:rPr>
          <w:spacing w:val="2"/>
        </w:rPr>
        <w:t>2)</w:t>
      </w:r>
      <w:r>
        <w:rPr>
          <w:spacing w:val="2"/>
        </w:rPr>
        <w:tab/>
        <w:t>рабочее проектирование;</w:t>
      </w:r>
    </w:p>
    <w:p w:rsidR="00FD1F70" w:rsidRDefault="00FD1F70">
      <w:pPr>
        <w:jc w:val="both"/>
        <w:rPr>
          <w:spacing w:val="-10"/>
        </w:rPr>
      </w:pPr>
    </w:p>
    <w:p w:rsidR="00FD1F70" w:rsidRDefault="00F50780">
      <w:pPr>
        <w:jc w:val="both"/>
      </w:pPr>
      <w:r>
        <w:rPr>
          <w:spacing w:val="2"/>
        </w:rPr>
        <w:t>3)</w:t>
      </w:r>
      <w:r>
        <w:rPr>
          <w:spacing w:val="2"/>
        </w:rPr>
        <w:tab/>
        <w:t>внедрение.</w:t>
      </w:r>
    </w:p>
    <w:p w:rsidR="00FD1F70" w:rsidRDefault="00FD1F70"/>
    <w:p w:rsidR="00FD1F70" w:rsidRDefault="00FD1F70"/>
    <w:p w:rsidR="00FD1F70" w:rsidRDefault="00FD1F70"/>
    <w:p w:rsidR="00DE2540" w:rsidRDefault="00DE2540"/>
    <w:p w:rsidR="00DE2540" w:rsidRDefault="00DE2540"/>
    <w:p w:rsidR="00FD1F70" w:rsidRDefault="00FD1F70"/>
    <w:p w:rsidR="00FD1F70" w:rsidRDefault="00F50780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44" w:name="_Toc4856004"/>
      <w:r>
        <w:rPr>
          <w:b/>
          <w:bCs/>
        </w:rPr>
        <w:t>Этапы разработки</w:t>
      </w:r>
      <w:bookmarkEnd w:id="44"/>
    </w:p>
    <w:p w:rsidR="00FD1F70" w:rsidRDefault="00FD1F70"/>
    <w:p w:rsidR="00FD1F70" w:rsidRDefault="00FD1F70"/>
    <w:p w:rsidR="00FD1F70" w:rsidRDefault="00F50780">
      <w:pPr>
        <w:ind w:firstLine="708"/>
        <w:jc w:val="both"/>
        <w:rPr>
          <w:spacing w:val="2"/>
        </w:rPr>
      </w:pPr>
      <w:r>
        <w:t xml:space="preserve">На стадии разработки технического задания должен быть выполнен этап разработки, </w:t>
      </w:r>
      <w:r>
        <w:rPr>
          <w:spacing w:val="2"/>
        </w:rPr>
        <w:t>согласования и утверждения настоящего технического задания.</w:t>
      </w:r>
    </w:p>
    <w:p w:rsidR="00FD1F70" w:rsidRDefault="00FD1F70">
      <w:pPr>
        <w:ind w:firstLine="576"/>
        <w:jc w:val="both"/>
      </w:pPr>
    </w:p>
    <w:p w:rsidR="00FD1F70" w:rsidRDefault="00F50780">
      <w:pPr>
        <w:ind w:firstLine="708"/>
        <w:jc w:val="both"/>
        <w:rPr>
          <w:spacing w:val="1"/>
        </w:rPr>
      </w:pPr>
      <w:r>
        <w:rPr>
          <w:spacing w:val="7"/>
        </w:rPr>
        <w:t xml:space="preserve">На стадии рабочего проектирования должны быть выполнены перечисленные ниже </w:t>
      </w:r>
      <w:r>
        <w:rPr>
          <w:spacing w:val="1"/>
        </w:rPr>
        <w:t>этапы работ:</w:t>
      </w:r>
    </w:p>
    <w:p w:rsidR="00FD1F70" w:rsidRDefault="00FD1F70">
      <w:pPr>
        <w:ind w:firstLine="576"/>
        <w:jc w:val="both"/>
        <w:rPr>
          <w:sz w:val="16"/>
        </w:rPr>
      </w:pPr>
    </w:p>
    <w:p w:rsidR="00FD1F70" w:rsidRDefault="00F50780">
      <w:pPr>
        <w:spacing w:line="360" w:lineRule="auto"/>
        <w:jc w:val="both"/>
        <w:rPr>
          <w:spacing w:val="-18"/>
        </w:rPr>
      </w:pPr>
      <w:r>
        <w:rPr>
          <w:spacing w:val="1"/>
        </w:rPr>
        <w:t>1)</w:t>
      </w:r>
      <w:r>
        <w:rPr>
          <w:spacing w:val="1"/>
        </w:rPr>
        <w:tab/>
        <w:t>разработка программы;</w:t>
      </w:r>
    </w:p>
    <w:p w:rsidR="00FD1F70" w:rsidRDefault="00F50780">
      <w:pPr>
        <w:spacing w:line="360" w:lineRule="auto"/>
        <w:jc w:val="both"/>
        <w:rPr>
          <w:spacing w:val="-10"/>
        </w:rPr>
      </w:pPr>
      <w:r>
        <w:t>2)</w:t>
      </w:r>
      <w:r>
        <w:tab/>
        <w:t>разработка программной документации;</w:t>
      </w:r>
    </w:p>
    <w:p w:rsidR="00FD1F70" w:rsidRDefault="00F50780">
      <w:pPr>
        <w:spacing w:line="360" w:lineRule="auto"/>
        <w:jc w:val="both"/>
        <w:rPr>
          <w:spacing w:val="-1"/>
        </w:rPr>
      </w:pPr>
      <w:r>
        <w:rPr>
          <w:spacing w:val="-1"/>
        </w:rPr>
        <w:t>3)</w:t>
      </w:r>
      <w:r>
        <w:rPr>
          <w:spacing w:val="-1"/>
        </w:rPr>
        <w:tab/>
        <w:t>испытания программы.</w:t>
      </w:r>
    </w:p>
    <w:p w:rsidR="00FD1F70" w:rsidRDefault="00FD1F70">
      <w:pPr>
        <w:jc w:val="both"/>
        <w:rPr>
          <w:spacing w:val="-11"/>
        </w:rPr>
      </w:pPr>
    </w:p>
    <w:p w:rsidR="00FD1F70" w:rsidRDefault="00F50780">
      <w:pPr>
        <w:ind w:firstLine="708"/>
        <w:jc w:val="both"/>
      </w:pPr>
      <w:r>
        <w:rPr>
          <w:spacing w:val="3"/>
        </w:rPr>
        <w:lastRenderedPageBreak/>
        <w:t xml:space="preserve">На стадии внедрения должен быть выполнен этап разработки - подготовка и передача </w:t>
      </w:r>
      <w:r>
        <w:rPr>
          <w:spacing w:val="-3"/>
        </w:rPr>
        <w:t>программы.</w:t>
      </w:r>
    </w:p>
    <w:p w:rsidR="00FD1F70" w:rsidRDefault="00FD1F70"/>
    <w:p w:rsidR="00FD1F70" w:rsidRDefault="00FD1F70"/>
    <w:p w:rsidR="00FD1F70" w:rsidRPr="00DE2540" w:rsidRDefault="00F50780" w:rsidP="00DE2540">
      <w:pPr>
        <w:pStyle w:val="2"/>
        <w:numPr>
          <w:ilvl w:val="1"/>
          <w:numId w:val="43"/>
        </w:numPr>
        <w:jc w:val="left"/>
        <w:rPr>
          <w:b/>
          <w:bCs/>
          <w:color w:val="000000"/>
          <w:szCs w:val="33"/>
        </w:rPr>
      </w:pPr>
      <w:bookmarkStart w:id="45" w:name="_Toc4856005"/>
      <w:r>
        <w:rPr>
          <w:b/>
          <w:bCs/>
          <w:color w:val="000000"/>
          <w:szCs w:val="33"/>
        </w:rPr>
        <w:t>Содержание работ по этапам</w:t>
      </w:r>
      <w:bookmarkEnd w:id="45"/>
    </w:p>
    <w:p w:rsidR="00FD1F70" w:rsidRDefault="00FD1F70"/>
    <w:p w:rsidR="00FD1F70" w:rsidRDefault="00F50780">
      <w:pPr>
        <w:ind w:firstLine="708"/>
        <w:jc w:val="both"/>
        <w:rPr>
          <w:spacing w:val="-2"/>
        </w:rPr>
      </w:pPr>
      <w:r>
        <w:t xml:space="preserve">На этапе разработки технического задания должны быть выполнены перечисленные </w:t>
      </w:r>
      <w:r>
        <w:rPr>
          <w:spacing w:val="-2"/>
        </w:rPr>
        <w:t>ниже работы:</w:t>
      </w:r>
    </w:p>
    <w:p w:rsidR="00FD1F70" w:rsidRDefault="00FD1F70">
      <w:pPr>
        <w:ind w:firstLine="708"/>
        <w:jc w:val="both"/>
      </w:pPr>
    </w:p>
    <w:p w:rsidR="00FD1F70" w:rsidRDefault="00F50780">
      <w:pPr>
        <w:spacing w:line="360" w:lineRule="auto"/>
        <w:jc w:val="both"/>
        <w:rPr>
          <w:spacing w:val="-18"/>
        </w:rPr>
      </w:pPr>
      <w:r>
        <w:rPr>
          <w:spacing w:val="1"/>
        </w:rPr>
        <w:t>1)</w:t>
      </w:r>
      <w:r>
        <w:rPr>
          <w:spacing w:val="1"/>
        </w:rPr>
        <w:tab/>
        <w:t>постановка задачи;</w:t>
      </w:r>
    </w:p>
    <w:p w:rsidR="00FD1F70" w:rsidRDefault="00F50780">
      <w:pPr>
        <w:spacing w:line="360" w:lineRule="auto"/>
        <w:jc w:val="both"/>
        <w:rPr>
          <w:spacing w:val="-10"/>
        </w:rPr>
      </w:pPr>
      <w:r>
        <w:rPr>
          <w:spacing w:val="2"/>
        </w:rPr>
        <w:t>2)</w:t>
      </w:r>
      <w:r>
        <w:rPr>
          <w:spacing w:val="2"/>
        </w:rPr>
        <w:tab/>
        <w:t>определение и уточнение требований к техническим средствам;</w:t>
      </w:r>
    </w:p>
    <w:p w:rsidR="00FD1F70" w:rsidRDefault="00F50780">
      <w:pPr>
        <w:spacing w:line="360" w:lineRule="auto"/>
        <w:jc w:val="both"/>
        <w:rPr>
          <w:spacing w:val="2"/>
        </w:rPr>
      </w:pPr>
      <w:r>
        <w:rPr>
          <w:spacing w:val="2"/>
        </w:rPr>
        <w:t>3)</w:t>
      </w:r>
      <w:r>
        <w:rPr>
          <w:spacing w:val="2"/>
        </w:rPr>
        <w:tab/>
        <w:t>определение требований к программе;</w:t>
      </w:r>
    </w:p>
    <w:p w:rsidR="00FD1F70" w:rsidRDefault="00F50780">
      <w:pPr>
        <w:spacing w:line="360" w:lineRule="auto"/>
        <w:jc w:val="both"/>
        <w:rPr>
          <w:spacing w:val="-7"/>
        </w:rPr>
      </w:pPr>
      <w:r>
        <w:rPr>
          <w:spacing w:val="3"/>
        </w:rPr>
        <w:t>4)</w:t>
      </w:r>
      <w:r>
        <w:rPr>
          <w:spacing w:val="3"/>
        </w:rPr>
        <w:tab/>
        <w:t xml:space="preserve">определение стадий, этапов и сроков разработки программы и документации на </w:t>
      </w:r>
      <w:r>
        <w:rPr>
          <w:spacing w:val="-3"/>
        </w:rPr>
        <w:t>неё;</w:t>
      </w:r>
    </w:p>
    <w:p w:rsidR="00FD1F70" w:rsidRDefault="00F50780">
      <w:pPr>
        <w:spacing w:line="360" w:lineRule="auto"/>
        <w:jc w:val="both"/>
        <w:rPr>
          <w:spacing w:val="-11"/>
        </w:rPr>
      </w:pPr>
      <w:r>
        <w:t>5)</w:t>
      </w:r>
      <w:r>
        <w:tab/>
        <w:t>выбор языков программирования;</w:t>
      </w:r>
    </w:p>
    <w:p w:rsidR="00FD1F70" w:rsidRDefault="00F50780">
      <w:pPr>
        <w:spacing w:line="360" w:lineRule="auto"/>
        <w:jc w:val="both"/>
        <w:rPr>
          <w:spacing w:val="2"/>
        </w:rPr>
      </w:pPr>
      <w:r>
        <w:rPr>
          <w:spacing w:val="2"/>
        </w:rPr>
        <w:t>6)</w:t>
      </w:r>
      <w:r>
        <w:rPr>
          <w:spacing w:val="2"/>
        </w:rPr>
        <w:tab/>
        <w:t>согласование и утверждение технического задания.</w:t>
      </w:r>
    </w:p>
    <w:p w:rsidR="00FD1F70" w:rsidRDefault="00FD1F70">
      <w:pPr>
        <w:jc w:val="both"/>
        <w:rPr>
          <w:spacing w:val="-9"/>
        </w:rPr>
      </w:pPr>
    </w:p>
    <w:p w:rsidR="00FD1F70" w:rsidRDefault="00F50780">
      <w:pPr>
        <w:ind w:firstLine="708"/>
        <w:jc w:val="both"/>
        <w:rPr>
          <w:spacing w:val="-1"/>
        </w:rPr>
      </w:pPr>
      <w:r>
        <w:t xml:space="preserve">На этапе разработки программы должна быть выполнена работа по программированию </w:t>
      </w:r>
      <w:r>
        <w:rPr>
          <w:spacing w:val="-1"/>
        </w:rPr>
        <w:t>и отладке программы.</w:t>
      </w:r>
    </w:p>
    <w:p w:rsidR="00FD1F70" w:rsidRDefault="00FD1F70">
      <w:pPr>
        <w:ind w:firstLine="708"/>
        <w:jc w:val="both"/>
      </w:pPr>
    </w:p>
    <w:p w:rsidR="00FD1F70" w:rsidRDefault="00F50780">
      <w:pPr>
        <w:ind w:firstLine="708"/>
        <w:jc w:val="both"/>
      </w:pPr>
      <w:r>
        <w:rPr>
          <w:spacing w:val="1"/>
        </w:rPr>
        <w:t xml:space="preserve">На этапе разработки программной документации должна быть выполнена разработка </w:t>
      </w:r>
      <w:r>
        <w:rPr>
          <w:spacing w:val="10"/>
        </w:rPr>
        <w:t xml:space="preserve">программных документов в соответствии с требованиями ГОСТ 19.101-77 и </w:t>
      </w:r>
      <w:r>
        <w:rPr>
          <w:spacing w:val="1"/>
        </w:rPr>
        <w:t>требованием п. «</w:t>
      </w:r>
      <w:r>
        <w:t>Предварительный состав программной документации»</w:t>
      </w:r>
      <w:r>
        <w:rPr>
          <w:spacing w:val="1"/>
        </w:rPr>
        <w:t xml:space="preserve"> настоящего </w:t>
      </w:r>
      <w:r>
        <w:t>технического задания.</w:t>
      </w:r>
    </w:p>
    <w:p w:rsidR="00FD1F70" w:rsidRDefault="00FD1F70">
      <w:pPr>
        <w:ind w:firstLine="708"/>
        <w:jc w:val="both"/>
      </w:pPr>
    </w:p>
    <w:p w:rsidR="00FD1F70" w:rsidRDefault="00F50780">
      <w:pPr>
        <w:ind w:firstLine="708"/>
        <w:jc w:val="both"/>
        <w:rPr>
          <w:spacing w:val="-2"/>
        </w:rPr>
      </w:pPr>
      <w:r>
        <w:rPr>
          <w:spacing w:val="1"/>
        </w:rPr>
        <w:t xml:space="preserve">На этапе испытаний программы должны быть выполнены перечисленные ниже виды </w:t>
      </w:r>
      <w:r>
        <w:rPr>
          <w:spacing w:val="-2"/>
        </w:rPr>
        <w:t>работ:</w:t>
      </w:r>
    </w:p>
    <w:p w:rsidR="00FD1F70" w:rsidRDefault="00FD1F70">
      <w:pPr>
        <w:ind w:firstLine="708"/>
        <w:jc w:val="both"/>
        <w:rPr>
          <w:sz w:val="16"/>
        </w:rPr>
      </w:pPr>
    </w:p>
    <w:p w:rsidR="00FD1F70" w:rsidRDefault="00F50780">
      <w:pPr>
        <w:spacing w:line="360" w:lineRule="auto"/>
        <w:jc w:val="both"/>
        <w:rPr>
          <w:spacing w:val="-18"/>
        </w:rPr>
      </w:pPr>
      <w:r>
        <w:rPr>
          <w:spacing w:val="3"/>
        </w:rPr>
        <w:t>1)</w:t>
      </w:r>
      <w:r>
        <w:rPr>
          <w:spacing w:val="3"/>
        </w:rPr>
        <w:tab/>
        <w:t xml:space="preserve">разработка, согласование и утверждение программы </w:t>
      </w:r>
      <w:r>
        <w:rPr>
          <w:spacing w:val="1"/>
        </w:rPr>
        <w:t>и методики испытаний;</w:t>
      </w:r>
    </w:p>
    <w:p w:rsidR="00FD1F70" w:rsidRDefault="00F50780">
      <w:pPr>
        <w:spacing w:line="360" w:lineRule="auto"/>
        <w:jc w:val="both"/>
        <w:rPr>
          <w:spacing w:val="-10"/>
        </w:rPr>
      </w:pPr>
      <w:r>
        <w:t>2)</w:t>
      </w:r>
      <w:r>
        <w:tab/>
        <w:t>проведение приемо-сдаточных испытаний;</w:t>
      </w:r>
    </w:p>
    <w:p w:rsidR="00FD1F70" w:rsidRDefault="00F50780">
      <w:pPr>
        <w:spacing w:line="360" w:lineRule="auto"/>
        <w:jc w:val="both"/>
        <w:rPr>
          <w:spacing w:val="-5"/>
        </w:rPr>
      </w:pPr>
      <w:r>
        <w:rPr>
          <w:spacing w:val="3"/>
        </w:rPr>
        <w:t>3)</w:t>
      </w:r>
      <w:r>
        <w:rPr>
          <w:spacing w:val="3"/>
        </w:rPr>
        <w:tab/>
        <w:t xml:space="preserve">корректировка программы и программной документации по результатам </w:t>
      </w:r>
      <w:r>
        <w:rPr>
          <w:spacing w:val="-5"/>
        </w:rPr>
        <w:t>испытаний.</w:t>
      </w:r>
    </w:p>
    <w:p w:rsidR="00FD1F70" w:rsidRDefault="00FD1F70">
      <w:pPr>
        <w:jc w:val="both"/>
        <w:rPr>
          <w:spacing w:val="-11"/>
        </w:rPr>
      </w:pPr>
    </w:p>
    <w:p w:rsidR="00FD1F70" w:rsidRDefault="00F50780">
      <w:pPr>
        <w:ind w:firstLine="576"/>
        <w:jc w:val="both"/>
      </w:pPr>
      <w:r>
        <w:rPr>
          <w:spacing w:val="7"/>
        </w:rPr>
        <w:t xml:space="preserve">На этапе подготовки и передачи программы должна быть выполнена работа по </w:t>
      </w:r>
      <w:r>
        <w:t>подготовке и передаче программы и программной документации в эксплуатацию</w:t>
      </w:r>
      <w:r>
        <w:rPr>
          <w:spacing w:val="1"/>
        </w:rPr>
        <w:t>.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46" w:name="_Toc4856006"/>
      <w:r>
        <w:rPr>
          <w:b/>
          <w:bCs/>
        </w:rPr>
        <w:t>Исполнители</w:t>
      </w:r>
      <w:bookmarkEnd w:id="46"/>
    </w:p>
    <w:p w:rsidR="00FD1F70" w:rsidRDefault="00FD1F70"/>
    <w:p w:rsidR="00FD1F70" w:rsidRDefault="00FD1F70"/>
    <w:p w:rsidR="00FD1F70" w:rsidRDefault="00FD1F70"/>
    <w:p w:rsidR="00FD1F70" w:rsidRDefault="00F50780">
      <w:pPr>
        <w:ind w:left="432" w:firstLine="144"/>
      </w:pPr>
      <w:r>
        <w:t xml:space="preserve">Руководитель разработки </w:t>
      </w:r>
    </w:p>
    <w:p w:rsidR="00FD1F70" w:rsidRDefault="00F50780" w:rsidP="00DE2540">
      <w:pPr>
        <w:ind w:left="432" w:firstLine="144"/>
      </w:pPr>
      <w:r>
        <w:t>Нача</w:t>
      </w:r>
      <w:r w:rsidR="00DE2540">
        <w:t xml:space="preserve">льник </w:t>
      </w:r>
      <w:proofErr w:type="spellStart"/>
      <w:r w:rsidR="00DE2540">
        <w:t>Корзухин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DE2540">
        <w:rPr>
          <w:sz w:val="28"/>
        </w:rPr>
        <w:t>Корзухин</w:t>
      </w:r>
      <w:proofErr w:type="spellEnd"/>
      <w:r w:rsidR="00DE2540">
        <w:t xml:space="preserve"> А.И.</w:t>
      </w:r>
    </w:p>
    <w:p w:rsidR="00FD1F70" w:rsidRDefault="00F50780">
      <w:pPr>
        <w:ind w:left="432" w:firstLine="144"/>
      </w:pPr>
      <w:r>
        <w:t>Ответственный исполнитель</w:t>
      </w:r>
    </w:p>
    <w:p w:rsidR="00FD1F70" w:rsidRDefault="00DE2540">
      <w:pPr>
        <w:ind w:left="432" w:firstLine="144"/>
        <w:rPr>
          <w:sz w:val="28"/>
        </w:rPr>
      </w:pPr>
      <w:r>
        <w:rPr>
          <w:sz w:val="28"/>
        </w:rPr>
        <w:t xml:space="preserve">Начальник гр. </w:t>
      </w:r>
      <w:proofErr w:type="spellStart"/>
      <w:r>
        <w:rPr>
          <w:sz w:val="28"/>
        </w:rPr>
        <w:t>РиВ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АСУТП  </w:t>
      </w:r>
      <w:proofErr w:type="spellStart"/>
      <w:r>
        <w:rPr>
          <w:sz w:val="28"/>
        </w:rPr>
        <w:t>Корзухин</w:t>
      </w:r>
      <w:proofErr w:type="spellEnd"/>
      <w:proofErr w:type="gramEnd"/>
      <w:r w:rsidR="00F50780">
        <w:rPr>
          <w:sz w:val="28"/>
        </w:rPr>
        <w:tab/>
      </w:r>
      <w:r w:rsidR="00F50780">
        <w:rPr>
          <w:sz w:val="28"/>
        </w:rPr>
        <w:tab/>
      </w:r>
      <w:proofErr w:type="spellStart"/>
      <w:r>
        <w:rPr>
          <w:sz w:val="28"/>
        </w:rPr>
        <w:t>Корзухин</w:t>
      </w:r>
      <w:proofErr w:type="spellEnd"/>
      <w:r>
        <w:t xml:space="preserve"> А.И.</w:t>
      </w:r>
    </w:p>
    <w:p w:rsidR="00FD1F70" w:rsidRDefault="00FD1F70">
      <w:pPr>
        <w:ind w:left="432"/>
        <w:rPr>
          <w:sz w:val="28"/>
        </w:rPr>
      </w:pPr>
    </w:p>
    <w:p w:rsidR="00FD1F70" w:rsidRDefault="00F50780">
      <w:pPr>
        <w:ind w:left="432" w:firstLine="144"/>
        <w:rPr>
          <w:sz w:val="28"/>
        </w:rPr>
      </w:pPr>
      <w:r>
        <w:rPr>
          <w:sz w:val="28"/>
        </w:rPr>
        <w:t>Исполнитель</w:t>
      </w:r>
    </w:p>
    <w:p w:rsidR="00FD1F70" w:rsidRDefault="00F50780">
      <w:pPr>
        <w:ind w:left="432" w:firstLine="144"/>
      </w:pPr>
      <w:r>
        <w:rPr>
          <w:sz w:val="28"/>
        </w:rPr>
        <w:t xml:space="preserve">Вед. инженер </w:t>
      </w:r>
      <w:proofErr w:type="spellStart"/>
      <w:r w:rsidR="00DE2540">
        <w:rPr>
          <w:sz w:val="28"/>
        </w:rPr>
        <w:t>Корзухин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="00DE2540">
        <w:rPr>
          <w:sz w:val="28"/>
        </w:rPr>
        <w:t>Корзухин</w:t>
      </w:r>
      <w:proofErr w:type="spellEnd"/>
      <w:r w:rsidR="00DE2540">
        <w:t xml:space="preserve"> А.И</w:t>
      </w:r>
      <w:r>
        <w:t>.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1"/>
        <w:rPr>
          <w:caps/>
        </w:rPr>
      </w:pPr>
      <w:bookmarkStart w:id="47" w:name="_Toc4856007"/>
      <w:r>
        <w:rPr>
          <w:caps/>
        </w:rPr>
        <w:t>Порядок контроля и приемки</w:t>
      </w:r>
      <w:bookmarkEnd w:id="47"/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48" w:name="_Toc4856008"/>
      <w:r>
        <w:rPr>
          <w:b/>
          <w:bCs/>
        </w:rPr>
        <w:t>Виды испытаний</w:t>
      </w:r>
      <w:bookmarkEnd w:id="48"/>
    </w:p>
    <w:p w:rsidR="00FD1F70" w:rsidRDefault="00FD1F70"/>
    <w:p w:rsidR="00FD1F70" w:rsidRDefault="00FD1F70"/>
    <w:p w:rsidR="00FD1F70" w:rsidRDefault="00FD1F70">
      <w:pPr>
        <w:jc w:val="both"/>
      </w:pPr>
    </w:p>
    <w:p w:rsidR="00FD1F70" w:rsidRDefault="00F50780">
      <w:pPr>
        <w:ind w:firstLine="708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программы должны проводиться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:rsidR="00FD1F70" w:rsidRDefault="00F50780">
      <w:pPr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50780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49" w:name="_Toc4856009"/>
      <w:r>
        <w:rPr>
          <w:b/>
          <w:bCs/>
        </w:rPr>
        <w:t>Общие требования к приемке работы</w:t>
      </w:r>
      <w:bookmarkEnd w:id="49"/>
    </w:p>
    <w:p w:rsidR="00FD1F70" w:rsidRDefault="00FD1F70"/>
    <w:p w:rsidR="00FD1F70" w:rsidRDefault="00FD1F70"/>
    <w:p w:rsidR="00FD1F70" w:rsidRDefault="00FD1F70">
      <w:pPr>
        <w:jc w:val="both"/>
        <w:rPr>
          <w:spacing w:val="-2"/>
        </w:rPr>
      </w:pPr>
    </w:p>
    <w:p w:rsidR="00FD1F70" w:rsidRDefault="00F50780">
      <w:pPr>
        <w:ind w:firstLine="708"/>
        <w:jc w:val="both"/>
      </w:pPr>
      <w:r>
        <w:t>После проведения испытаний в полном объеме</w:t>
      </w:r>
      <w:r>
        <w:rPr>
          <w:spacing w:val="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FD1F70" w:rsidRDefault="00FD1F70"/>
    <w:p w:rsidR="00FD1F70" w:rsidRDefault="00FD1F70"/>
    <w:p w:rsidR="00FD1F70" w:rsidRDefault="00FD1F70"/>
    <w:p w:rsidR="00FD1F70" w:rsidRDefault="00FD1F70"/>
    <w:p w:rsidR="00FD1F70" w:rsidRDefault="00FD1F70"/>
    <w:p w:rsidR="00FD1F70" w:rsidRDefault="00FD1F70"/>
    <w:p w:rsidR="00FD1F70" w:rsidRDefault="00FD1F70"/>
    <w:p w:rsidR="00FD1F70" w:rsidRDefault="00FD1F70"/>
    <w:p w:rsidR="00FD1F70" w:rsidRDefault="00FD1F70"/>
    <w:p w:rsidR="00A63DC9" w:rsidRDefault="00A63DC9">
      <w:pPr>
        <w:rPr>
          <w:sz w:val="2"/>
        </w:rPr>
      </w:pPr>
    </w:p>
    <w:sectPr w:rsidR="00A63DC9">
      <w:headerReference w:type="default" r:id="rId13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308" w:rsidRDefault="00FE6308">
      <w:r>
        <w:separator/>
      </w:r>
    </w:p>
  </w:endnote>
  <w:endnote w:type="continuationSeparator" w:id="0">
    <w:p w:rsidR="00FE6308" w:rsidRDefault="00FE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F70" w:rsidRDefault="00F5078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D1F70" w:rsidRDefault="00FD1F70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F70" w:rsidRDefault="00FD1F70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F70" w:rsidRDefault="00A63DC9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2019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F70" w:rsidRDefault="00F50780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2828FB">
      <w:rPr>
        <w:noProof/>
        <w:sz w:val="36"/>
      </w:rPr>
      <w:instrText>15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2828FB">
      <w:rPr>
        <w:noProof/>
        <w:sz w:val="36"/>
      </w:rPr>
      <w:t>14</w:t>
    </w:r>
    <w:r>
      <w:rPr>
        <w:sz w:val="36"/>
      </w:rPr>
      <w:fldChar w:fldCharType="end"/>
    </w: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FD1F70">
    <w:pPr>
      <w:pStyle w:val="a5"/>
      <w:jc w:val="center"/>
      <w:rPr>
        <w:b/>
        <w:bCs/>
        <w:sz w:val="28"/>
        <w:szCs w:val="28"/>
      </w:rPr>
    </w:pPr>
  </w:p>
  <w:p w:rsidR="00FD1F70" w:rsidRDefault="00A63DC9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2019</w:t>
    </w:r>
    <w:r w:rsidR="00F50780">
      <w:rPr>
        <w:b/>
        <w:bCs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308" w:rsidRDefault="00FE6308">
      <w:r>
        <w:separator/>
      </w:r>
    </w:p>
  </w:footnote>
  <w:footnote w:type="continuationSeparator" w:id="0">
    <w:p w:rsidR="00FE6308" w:rsidRDefault="00FE6308">
      <w:r>
        <w:continuationSeparator/>
      </w:r>
    </w:p>
  </w:footnote>
  <w:footnote w:id="1">
    <w:p w:rsidR="00FD1F70" w:rsidRDefault="00F50780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:rsidR="00FD1F70" w:rsidRDefault="00F50780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:rsidR="00FD1F70" w:rsidRDefault="00F50780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:rsidR="00FD1F70" w:rsidRDefault="00F50780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:rsidR="00FD1F70" w:rsidRDefault="00F50780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:rsidR="00FD1F70" w:rsidRDefault="00F50780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19.201-</w:t>
      </w:r>
      <w:proofErr w:type="gramStart"/>
      <w:r>
        <w:rPr>
          <w:sz w:val="22"/>
        </w:rPr>
        <w:t>78  ЕСПД</w:t>
      </w:r>
      <w:proofErr w:type="gramEnd"/>
      <w:r>
        <w:rPr>
          <w:sz w:val="22"/>
        </w:rPr>
        <w:t>. Техническое задание. Требования к содержанию и оформлению</w:t>
      </w:r>
    </w:p>
  </w:footnote>
  <w:footnote w:id="7">
    <w:p w:rsidR="00FD1F70" w:rsidRDefault="00F50780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F70" w:rsidRDefault="00FD1F7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F70" w:rsidRDefault="00FD1F7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F70" w:rsidRDefault="00FD1F70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</w:p>
  <w:p w:rsidR="00FD1F70" w:rsidRDefault="00FD1F70" w:rsidP="00B06B10">
    <w:pPr>
      <w:pStyle w:val="a3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000D"/>
    <w:multiLevelType w:val="multilevel"/>
    <w:tmpl w:val="4B882E28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4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DE51B0"/>
    <w:multiLevelType w:val="hybridMultilevel"/>
    <w:tmpl w:val="35EE3946"/>
    <w:lvl w:ilvl="0" w:tplc="A9025294">
      <w:start w:val="1"/>
      <w:numFmt w:val="decimal"/>
      <w:lvlText w:val="%1)"/>
      <w:lvlJc w:val="left"/>
      <w:pPr>
        <w:tabs>
          <w:tab w:val="num" w:pos="700"/>
        </w:tabs>
        <w:ind w:left="567" w:hanging="22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8C3227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5" w15:restartNumberingAfterBreak="0">
    <w:nsid w:val="1852389D"/>
    <w:multiLevelType w:val="hybridMultilevel"/>
    <w:tmpl w:val="1E307686"/>
    <w:lvl w:ilvl="0" w:tplc="8C7C145A">
      <w:start w:val="1"/>
      <w:numFmt w:val="upperRoman"/>
      <w:lvlText w:val="%1 )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A7F8F"/>
    <w:multiLevelType w:val="hybridMultilevel"/>
    <w:tmpl w:val="E50C9F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505520"/>
    <w:multiLevelType w:val="hybridMultilevel"/>
    <w:tmpl w:val="E8E2B4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9521B"/>
    <w:multiLevelType w:val="hybridMultilevel"/>
    <w:tmpl w:val="1E3076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12B5C"/>
    <w:multiLevelType w:val="multilevel"/>
    <w:tmpl w:val="C5E8F3A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1CE0D7A"/>
    <w:multiLevelType w:val="multilevel"/>
    <w:tmpl w:val="76FC02E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36F06"/>
    <w:multiLevelType w:val="multilevel"/>
    <w:tmpl w:val="1C788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793C5D"/>
    <w:multiLevelType w:val="multilevel"/>
    <w:tmpl w:val="1C402C70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5D9720E"/>
    <w:multiLevelType w:val="multilevel"/>
    <w:tmpl w:val="B8E23F1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89614F3"/>
    <w:multiLevelType w:val="hybridMultilevel"/>
    <w:tmpl w:val="D7B00A98"/>
    <w:lvl w:ilvl="0" w:tplc="C21E84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9CC3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CAB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907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04C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507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BEB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C61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FA3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345E6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22" w15:restartNumberingAfterBreak="0">
    <w:nsid w:val="77C816AE"/>
    <w:multiLevelType w:val="singleLevel"/>
    <w:tmpl w:val="9EE68232"/>
    <w:lvl w:ilvl="0">
      <w:start w:val="1"/>
      <w:numFmt w:val="decimal"/>
      <w:lvlText w:val="%1."/>
      <w:legacy w:legacy="1" w:legacySpace="0" w:legacyIndent="331"/>
      <w:lvlJc w:val="left"/>
      <w:rPr>
        <w:rFonts w:ascii="Times New Roman" w:hAnsi="Times New Roman" w:hint="default"/>
      </w:rPr>
    </w:lvl>
  </w:abstractNum>
  <w:abstractNum w:abstractNumId="23" w15:restartNumberingAfterBreak="0">
    <w:nsid w:val="79C5427C"/>
    <w:multiLevelType w:val="singleLevel"/>
    <w:tmpl w:val="A19ED0C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24" w15:restartNumberingAfterBreak="0">
    <w:nsid w:val="7C8E3025"/>
    <w:multiLevelType w:val="multilevel"/>
    <w:tmpl w:val="3B9C5E26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3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0"/>
  </w:num>
  <w:num w:numId="5">
    <w:abstractNumId w:val="17"/>
  </w:num>
  <w:num w:numId="6">
    <w:abstractNumId w:val="7"/>
  </w:num>
  <w:num w:numId="7">
    <w:abstractNumId w:val="18"/>
  </w:num>
  <w:num w:numId="8">
    <w:abstractNumId w:val="18"/>
  </w:num>
  <w:num w:numId="9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2"/>
  </w:num>
  <w:num w:numId="14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6"/>
  </w:num>
  <w:num w:numId="20">
    <w:abstractNumId w:val="19"/>
  </w:num>
  <w:num w:numId="21">
    <w:abstractNumId w:val="11"/>
  </w:num>
  <w:num w:numId="22">
    <w:abstractNumId w:val="14"/>
  </w:num>
  <w:num w:numId="23">
    <w:abstractNumId w:val="13"/>
  </w:num>
  <w:num w:numId="24">
    <w:abstractNumId w:val="9"/>
  </w:num>
  <w:num w:numId="25">
    <w:abstractNumId w:val="5"/>
  </w:num>
  <w:num w:numId="26">
    <w:abstractNumId w:val="3"/>
  </w:num>
  <w:num w:numId="27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"/>
  </w:num>
  <w:num w:numId="30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6"/>
    <w:lvlOverride w:ilvl="0">
      <w:lvl w:ilvl="0">
        <w:start w:val="1"/>
        <w:numFmt w:val="decimal"/>
        <w:suff w:val="space"/>
        <w:lvlText w:val="%1."/>
        <w:lvlJc w:val="left"/>
        <w:pPr>
          <w:ind w:left="340" w:hanging="340"/>
        </w:pPr>
        <w:rPr>
          <w:rFonts w:ascii="Times New Roman" w:hAnsi="Times New Roman" w:hint="default"/>
          <w:b/>
          <w:i w:val="0"/>
          <w:caps/>
          <w:strike w:val="0"/>
          <w:dstrik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shadow w:val="0"/>
          <w:emboss w:val="0"/>
          <w:imprint w:val="0"/>
          <w:vanish w:val="0"/>
          <w:sz w:val="28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3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4"/>
  </w:num>
  <w:num w:numId="47">
    <w:abstractNumId w:val="23"/>
  </w:num>
  <w:num w:numId="48">
    <w:abstractNumId w:val="23"/>
    <w:lvlOverride w:ilvl="0">
      <w:lvl w:ilvl="0">
        <w:start w:val="4"/>
        <w:numFmt w:val="decimal"/>
        <w:lvlText w:val="%1.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C9"/>
    <w:rsid w:val="00180E39"/>
    <w:rsid w:val="00182C60"/>
    <w:rsid w:val="001E6359"/>
    <w:rsid w:val="00213CB3"/>
    <w:rsid w:val="00222E9C"/>
    <w:rsid w:val="002828FB"/>
    <w:rsid w:val="002A663A"/>
    <w:rsid w:val="00313598"/>
    <w:rsid w:val="004D3539"/>
    <w:rsid w:val="006452E4"/>
    <w:rsid w:val="006A75A2"/>
    <w:rsid w:val="006A786D"/>
    <w:rsid w:val="006E0BB6"/>
    <w:rsid w:val="00791235"/>
    <w:rsid w:val="007C2461"/>
    <w:rsid w:val="007E2873"/>
    <w:rsid w:val="007E7E97"/>
    <w:rsid w:val="00A04ECA"/>
    <w:rsid w:val="00A63DC9"/>
    <w:rsid w:val="00AB49FC"/>
    <w:rsid w:val="00B06B10"/>
    <w:rsid w:val="00BB36FD"/>
    <w:rsid w:val="00C81A2B"/>
    <w:rsid w:val="00C978D4"/>
    <w:rsid w:val="00DE2540"/>
    <w:rsid w:val="00E86354"/>
    <w:rsid w:val="00EB5997"/>
    <w:rsid w:val="00EB7DB9"/>
    <w:rsid w:val="00F50780"/>
    <w:rsid w:val="00FD1F70"/>
    <w:rsid w:val="00FE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236BDE-B425-4E5E-BC12-66093255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b-1\Desktop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задание.dot</Template>
  <TotalTime>114</TotalTime>
  <Pages>15</Pages>
  <Words>2513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16810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206b-1</cp:lastModifiedBy>
  <cp:revision>17</cp:revision>
  <cp:lastPrinted>2005-09-30T07:24:00Z</cp:lastPrinted>
  <dcterms:created xsi:type="dcterms:W3CDTF">2019-03-30T11:54:00Z</dcterms:created>
  <dcterms:modified xsi:type="dcterms:W3CDTF">2019-04-06T08:22:00Z</dcterms:modified>
</cp:coreProperties>
</file>