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B4" w:rsidRDefault="001811B4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1811B4" w:rsidRDefault="001811B4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770"/>
        <w:gridCol w:w="1484"/>
        <w:gridCol w:w="4653"/>
      </w:tblGrid>
      <w:tr w:rsidR="001811B4">
        <w:tc>
          <w:tcPr>
            <w:tcW w:w="3600" w:type="dxa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1811B4" w:rsidRDefault="001811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1811B4">
        <w:tc>
          <w:tcPr>
            <w:tcW w:w="3600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1811B4">
        <w:trPr>
          <w:trHeight w:val="457"/>
        </w:trPr>
        <w:tc>
          <w:tcPr>
            <w:tcW w:w="3600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_____________Гусятинер Л.Б.</w:t>
            </w:r>
          </w:p>
        </w:tc>
      </w:tr>
      <w:tr w:rsidR="001811B4">
        <w:trPr>
          <w:trHeight w:val="519"/>
        </w:trPr>
        <w:tc>
          <w:tcPr>
            <w:tcW w:w="3600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“___30_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____марта_______2019__</w:t>
            </w:r>
          </w:p>
        </w:tc>
      </w:tr>
    </w:tbl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28"/>
        </w:rPr>
      </w:pPr>
      <w:bookmarkStart w:id="0" w:name="_GoBack"/>
      <w:bookmarkEnd w:id="0"/>
    </w:p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</w:rPr>
      </w:pPr>
    </w:p>
    <w:p w:rsidR="001811B4" w:rsidRDefault="001811B4">
      <w:pPr>
        <w:jc w:val="center"/>
        <w:rPr>
          <w:b/>
          <w:bCs/>
        </w:rPr>
      </w:pPr>
    </w:p>
    <w:p w:rsidR="001811B4" w:rsidRDefault="001811B4">
      <w:pPr>
        <w:jc w:val="center"/>
        <w:rPr>
          <w:b/>
          <w:bCs/>
        </w:rPr>
      </w:pPr>
    </w:p>
    <w:p w:rsidR="001811B4" w:rsidRDefault="001811B4">
      <w:pPr>
        <w:jc w:val="center"/>
        <w:rPr>
          <w:b/>
          <w:bCs/>
        </w:rPr>
      </w:pPr>
    </w:p>
    <w:p w:rsidR="007608F9" w:rsidRDefault="007608F9" w:rsidP="007608F9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1811B4" w:rsidRDefault="001811B4">
      <w:pPr>
        <w:jc w:val="center"/>
        <w:rPr>
          <w:b/>
          <w:bCs/>
          <w:caps/>
          <w:sz w:val="28"/>
        </w:rPr>
      </w:pPr>
    </w:p>
    <w:p w:rsidR="001811B4" w:rsidRDefault="001811B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Пояснительная записка </w:t>
      </w:r>
    </w:p>
    <w:p w:rsidR="001811B4" w:rsidRDefault="001811B4">
      <w:pPr>
        <w:rPr>
          <w:b/>
          <w:bCs/>
          <w:sz w:val="28"/>
        </w:rPr>
      </w:pPr>
    </w:p>
    <w:p w:rsidR="001811B4" w:rsidRDefault="001811B4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:rsidR="001811B4" w:rsidRDefault="001811B4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81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А.В.00001-01 81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1811B4" w:rsidRDefault="001811B4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CE2E69" w:rsidRPr="00CE2E69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1811B4" w:rsidRDefault="00CE2E69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1B4" w:rsidRDefault="001811B4">
      <w:pPr>
        <w:jc w:val="center"/>
        <w:rPr>
          <w:b/>
          <w:bCs/>
          <w:sz w:val="32"/>
        </w:rPr>
      </w:pPr>
    </w:p>
    <w:p w:rsidR="001811B4" w:rsidRDefault="001811B4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765"/>
        <w:gridCol w:w="1489"/>
        <w:gridCol w:w="4653"/>
      </w:tblGrid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7608F9" w:rsidP="00044DE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044DEC">
              <w:rPr>
                <w:sz w:val="28"/>
              </w:rPr>
              <w:t>отдела</w:t>
            </w:r>
          </w:p>
        </w:tc>
      </w:tr>
      <w:tr w:rsidR="001811B4" w:rsidTr="004107E2">
        <w:trPr>
          <w:trHeight w:val="513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7608F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Корзухин</w:t>
            </w:r>
            <w:proofErr w:type="spellEnd"/>
            <w:r>
              <w:rPr>
                <w:sz w:val="28"/>
              </w:rPr>
              <w:t xml:space="preserve"> А.И</w:t>
            </w:r>
            <w:r w:rsidR="001811B4">
              <w:rPr>
                <w:sz w:val="28"/>
              </w:rPr>
              <w:t>.</w:t>
            </w:r>
          </w:p>
        </w:tc>
      </w:tr>
      <w:tr w:rsidR="001811B4" w:rsidTr="004107E2">
        <w:trPr>
          <w:trHeight w:val="142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7608F9">
              <w:rPr>
                <w:sz w:val="28"/>
              </w:rPr>
              <w:t>30</w:t>
            </w:r>
            <w:r>
              <w:rPr>
                <w:sz w:val="28"/>
              </w:rPr>
              <w:t>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</w:t>
            </w:r>
            <w:r w:rsidR="007608F9">
              <w:rPr>
                <w:sz w:val="28"/>
              </w:rPr>
              <w:t>марта______2019</w:t>
            </w:r>
            <w:r>
              <w:rPr>
                <w:sz w:val="28"/>
              </w:rPr>
              <w:t>__</w:t>
            </w:r>
          </w:p>
        </w:tc>
      </w:tr>
      <w:tr w:rsidR="001811B4" w:rsidTr="004107E2">
        <w:trPr>
          <w:trHeight w:hRule="exact" w:val="567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7608F9" w:rsidP="00044DE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  <w:r w:rsidR="004107E2">
              <w:rPr>
                <w:sz w:val="28"/>
              </w:rPr>
              <w:t xml:space="preserve">чальник гр. </w:t>
            </w:r>
            <w:proofErr w:type="spellStart"/>
            <w:r w:rsidR="004107E2">
              <w:rPr>
                <w:sz w:val="28"/>
              </w:rPr>
              <w:t>РиВ</w:t>
            </w:r>
            <w:proofErr w:type="spellEnd"/>
            <w:r w:rsidR="004107E2">
              <w:rPr>
                <w:sz w:val="28"/>
              </w:rPr>
              <w:t xml:space="preserve"> АСУТП   </w:t>
            </w:r>
          </w:p>
        </w:tc>
      </w:tr>
      <w:tr w:rsidR="001811B4" w:rsidTr="004107E2">
        <w:trPr>
          <w:trHeight w:val="468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r w:rsidR="007608F9">
              <w:rPr>
                <w:sz w:val="28"/>
              </w:rPr>
              <w:t xml:space="preserve"> </w:t>
            </w:r>
            <w:proofErr w:type="spellStart"/>
            <w:r w:rsidR="004107E2">
              <w:rPr>
                <w:sz w:val="28"/>
              </w:rPr>
              <w:t>Дуругян</w:t>
            </w:r>
            <w:proofErr w:type="spellEnd"/>
            <w:r w:rsidR="004107E2">
              <w:rPr>
                <w:sz w:val="28"/>
              </w:rPr>
              <w:t xml:space="preserve"> А.В.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</w:t>
            </w:r>
            <w:r w:rsidR="007608F9">
              <w:rPr>
                <w:sz w:val="28"/>
              </w:rPr>
              <w:t>30</w:t>
            </w:r>
            <w:r>
              <w:rPr>
                <w:sz w:val="28"/>
              </w:rPr>
              <w:t>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</w:t>
            </w:r>
            <w:r w:rsidR="007608F9">
              <w:rPr>
                <w:sz w:val="28"/>
              </w:rPr>
              <w:t>марта______2019</w:t>
            </w:r>
            <w:r>
              <w:rPr>
                <w:sz w:val="28"/>
              </w:rPr>
              <w:t>__</w:t>
            </w:r>
          </w:p>
        </w:tc>
      </w:tr>
      <w:tr w:rsidR="001811B4" w:rsidTr="004107E2">
        <w:trPr>
          <w:trHeight w:hRule="exact" w:val="567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1811B4" w:rsidTr="004107E2"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7608F9" w:rsidP="00044DE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044DEC">
              <w:rPr>
                <w:sz w:val="28"/>
              </w:rPr>
              <w:t>отдела</w:t>
            </w:r>
          </w:p>
        </w:tc>
      </w:tr>
      <w:tr w:rsidR="001811B4" w:rsidTr="004107E2">
        <w:trPr>
          <w:trHeight w:val="442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7608F9">
              <w:rPr>
                <w:sz w:val="28"/>
              </w:rPr>
              <w:t xml:space="preserve"> </w:t>
            </w:r>
            <w:proofErr w:type="spellStart"/>
            <w:r w:rsidR="007608F9">
              <w:rPr>
                <w:sz w:val="28"/>
              </w:rPr>
              <w:t>Корзухин</w:t>
            </w:r>
            <w:proofErr w:type="spellEnd"/>
            <w:r w:rsidR="007608F9">
              <w:rPr>
                <w:sz w:val="28"/>
              </w:rPr>
              <w:t xml:space="preserve"> А.И</w:t>
            </w:r>
          </w:p>
        </w:tc>
      </w:tr>
      <w:tr w:rsidR="001811B4" w:rsidTr="004107E2">
        <w:trPr>
          <w:trHeight w:val="439"/>
        </w:trPr>
        <w:tc>
          <w:tcPr>
            <w:tcW w:w="3594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1811B4" w:rsidRDefault="001811B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1811B4" w:rsidRDefault="001811B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 w:rsidR="007608F9">
              <w:rPr>
                <w:sz w:val="28"/>
              </w:rPr>
              <w:t>30</w:t>
            </w:r>
            <w:r>
              <w:rPr>
                <w:sz w:val="28"/>
                <w:lang w:val="en-US"/>
              </w:rPr>
              <w:t>__”_______</w:t>
            </w:r>
            <w:r w:rsidR="007608F9">
              <w:rPr>
                <w:sz w:val="28"/>
              </w:rPr>
              <w:t>марта</w:t>
            </w:r>
            <w:r w:rsidR="007608F9">
              <w:rPr>
                <w:sz w:val="28"/>
                <w:lang w:val="en-US"/>
              </w:rPr>
              <w:t>_____2019</w:t>
            </w:r>
            <w:r>
              <w:rPr>
                <w:sz w:val="28"/>
                <w:lang w:val="en-US"/>
              </w:rPr>
              <w:t>__</w:t>
            </w:r>
          </w:p>
        </w:tc>
      </w:tr>
    </w:tbl>
    <w:p w:rsidR="001811B4" w:rsidRDefault="001811B4">
      <w:pPr>
        <w:rPr>
          <w:b/>
          <w:bCs/>
          <w:sz w:val="32"/>
          <w:szCs w:val="32"/>
        </w:rPr>
      </w:pPr>
    </w:p>
    <w:p w:rsidR="001811B4" w:rsidRDefault="001811B4">
      <w:pPr>
        <w:rPr>
          <w:b/>
          <w:bCs/>
          <w:sz w:val="32"/>
          <w:szCs w:val="32"/>
        </w:rPr>
        <w:sectPr w:rsidR="001811B4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811B4" w:rsidRDefault="001811B4">
      <w:pPr>
        <w:rPr>
          <w:b/>
          <w:bCs/>
          <w:sz w:val="32"/>
          <w:szCs w:val="32"/>
        </w:rPr>
      </w:pPr>
    </w:p>
    <w:p w:rsidR="001811B4" w:rsidRDefault="0018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1811B4" w:rsidRDefault="001811B4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1811B4" w:rsidRDefault="001811B4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CE2E69" w:rsidRPr="00CE2E69">
        <w:rPr>
          <w:sz w:val="28"/>
        </w:rPr>
        <w:t>А.В.00001-01 81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1811B4" w:rsidRDefault="001811B4">
      <w:pPr>
        <w:rPr>
          <w:b/>
          <w:bCs/>
          <w:caps/>
          <w:sz w:val="28"/>
          <w:szCs w:val="28"/>
        </w:rPr>
      </w:pPr>
    </w:p>
    <w:p w:rsidR="007608F9" w:rsidRDefault="007608F9" w:rsidP="007608F9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1811B4" w:rsidRDefault="001811B4">
      <w:pPr>
        <w:jc w:val="center"/>
        <w:rPr>
          <w:b/>
          <w:bCs/>
          <w:caps/>
          <w:sz w:val="28"/>
          <w:szCs w:val="28"/>
        </w:rPr>
      </w:pPr>
    </w:p>
    <w:p w:rsidR="001811B4" w:rsidRDefault="001811B4">
      <w:pPr>
        <w:jc w:val="center"/>
        <w:rPr>
          <w:b/>
          <w:bCs/>
          <w:caps/>
          <w:sz w:val="28"/>
          <w:szCs w:val="28"/>
        </w:rPr>
      </w:pPr>
    </w:p>
    <w:p w:rsidR="001811B4" w:rsidRDefault="00CE2E69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1B4" w:rsidRDefault="001811B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811B4" w:rsidRDefault="001811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1B4">
        <w:rPr>
          <w:b/>
          <w:bCs/>
          <w:sz w:val="36"/>
        </w:rPr>
        <w:t xml:space="preserve"> Пояснительная записка</w:t>
      </w:r>
    </w:p>
    <w:p w:rsidR="001811B4" w:rsidRDefault="001811B4">
      <w:pPr>
        <w:jc w:val="center"/>
        <w:rPr>
          <w:b/>
          <w:bCs/>
          <w:sz w:val="36"/>
          <w:szCs w:val="36"/>
        </w:rPr>
      </w:pPr>
    </w:p>
    <w:p w:rsidR="001811B4" w:rsidRDefault="001811B4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CE2E69" w:rsidRPr="00CE2E69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</w:p>
    <w:p w:rsidR="001811B4" w:rsidRDefault="001811B4">
      <w:pPr>
        <w:jc w:val="center"/>
        <w:rPr>
          <w:b/>
          <w:bCs/>
          <w:sz w:val="28"/>
          <w:szCs w:val="28"/>
        </w:rPr>
        <w:sectPr w:rsidR="001811B4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811B4" w:rsidRDefault="001811B4">
      <w:pPr>
        <w:pStyle w:val="1"/>
        <w:numPr>
          <w:ilvl w:val="0"/>
          <w:numId w:val="0"/>
        </w:numPr>
        <w:rPr>
          <w:caps/>
          <w:sz w:val="32"/>
        </w:rPr>
      </w:pPr>
      <w:bookmarkStart w:id="3" w:name="_Toc4858460"/>
      <w:r>
        <w:rPr>
          <w:caps/>
          <w:sz w:val="32"/>
        </w:rPr>
        <w:lastRenderedPageBreak/>
        <w:t>Аннотация</w:t>
      </w:r>
      <w:bookmarkEnd w:id="3"/>
    </w:p>
    <w:p w:rsidR="001811B4" w:rsidRDefault="001811B4"/>
    <w:p w:rsidR="001811B4" w:rsidRDefault="001811B4"/>
    <w:p w:rsidR="001811B4" w:rsidRDefault="001811B4"/>
    <w:p w:rsidR="001811B4" w:rsidRDefault="001811B4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приведена пояснительная записка к программе </w:t>
      </w:r>
      <w:r w:rsidR="00984E0E">
        <w:rPr>
          <w:sz w:val="28"/>
        </w:rPr>
        <w:t>«</w:t>
      </w:r>
      <w:r w:rsidR="007608F9">
        <w:rPr>
          <w:sz w:val="28"/>
        </w:rPr>
        <w:t>Графический редактор</w:t>
      </w:r>
      <w:r w:rsidR="00984E0E">
        <w:rPr>
          <w:sz w:val="28"/>
        </w:rPr>
        <w:t>»</w:t>
      </w:r>
      <w:r w:rsidR="007608F9">
        <w:rPr>
          <w:sz w:val="28"/>
        </w:rPr>
        <w:t>.</w:t>
      </w:r>
    </w:p>
    <w:p w:rsidR="001811B4" w:rsidRDefault="001811B4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 программы и условное обозначение темы разработки.</w:t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>В разделе «Назначение и область применения» указано назначение программы и краткая характеристика области применения программы.</w:t>
      </w:r>
      <w:r>
        <w:rPr>
          <w:sz w:val="28"/>
        </w:rPr>
        <w:tab/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«Технические характеристики» содержатся следующие подразделы:</w:t>
      </w:r>
    </w:p>
    <w:p w:rsidR="001811B4" w:rsidRDefault="001811B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1811B4" w:rsidRDefault="001811B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1811B4" w:rsidRDefault="001811B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и обоснование выбора метода организации входных и выходных данных; </w:t>
      </w:r>
    </w:p>
    <w:p w:rsidR="001811B4" w:rsidRDefault="001811B4">
      <w:pPr>
        <w:numPr>
          <w:ilvl w:val="0"/>
          <w:numId w:val="15"/>
        </w:numPr>
      </w:pPr>
      <w:r>
        <w:rPr>
          <w:sz w:val="28"/>
        </w:rPr>
        <w:t>описание и обоснование выбора состава технических и программных средств на основании проведенных расчетов и анализов.</w:t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1811B4" w:rsidRDefault="001811B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1811B4" w:rsidRDefault="001811B4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19.404-79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1811B4" w:rsidRDefault="001811B4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4858461"/>
      <w:r>
        <w:rPr>
          <w:caps/>
          <w:sz w:val="32"/>
        </w:rPr>
        <w:lastRenderedPageBreak/>
        <w:t>Содержание</w:t>
      </w:r>
      <w:bookmarkEnd w:id="4"/>
    </w:p>
    <w:p w:rsidR="001811B4" w:rsidRDefault="001811B4">
      <w:pPr>
        <w:rPr>
          <w:b/>
          <w:bCs/>
        </w:rPr>
      </w:pPr>
    </w:p>
    <w:p w:rsidR="001811B4" w:rsidRDefault="001811B4">
      <w:pPr>
        <w:rPr>
          <w:b/>
          <w:bCs/>
        </w:rPr>
      </w:pPr>
    </w:p>
    <w:p w:rsidR="001811B4" w:rsidRDefault="001811B4">
      <w:pPr>
        <w:rPr>
          <w:bCs/>
        </w:rPr>
      </w:pPr>
    </w:p>
    <w:p w:rsidR="00444E49" w:rsidRDefault="001811B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4858460" w:history="1">
        <w:r w:rsidR="00444E49" w:rsidRPr="008F37DC">
          <w:rPr>
            <w:rStyle w:val="ac"/>
            <w:caps/>
            <w:noProof/>
          </w:rPr>
          <w:t>Аннотация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_Toc4858460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2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1" w:history="1">
        <w:r w:rsidR="00444E49" w:rsidRPr="008F37DC">
          <w:rPr>
            <w:rStyle w:val="ac"/>
            <w:caps/>
            <w:noProof/>
          </w:rPr>
          <w:t>Содержание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_Toc4858461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3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2" w:history="1">
        <w:r w:rsidR="00444E49" w:rsidRPr="008F37DC">
          <w:rPr>
            <w:rStyle w:val="ac"/>
            <w:noProof/>
          </w:rPr>
          <w:t>1.</w:t>
        </w:r>
        <w:r w:rsidR="00444E49" w:rsidRPr="008F37DC">
          <w:rPr>
            <w:rStyle w:val="ac"/>
            <w:caps/>
            <w:noProof/>
          </w:rPr>
          <w:t xml:space="preserve"> Введение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_Toc4858462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3" w:history="1">
        <w:r w:rsidR="00444E49" w:rsidRPr="008F37DC">
          <w:rPr>
            <w:rStyle w:val="ac"/>
            <w:b/>
            <w:bCs/>
            <w:noProof/>
          </w:rPr>
          <w:t>1.1. Наименование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_Toc4858463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4" w:history="1">
        <w:r w:rsidR="00444E49" w:rsidRPr="008F37DC">
          <w:rPr>
            <w:rStyle w:val="ac"/>
            <w:b/>
            <w:bCs/>
            <w:noProof/>
          </w:rPr>
          <w:t>1.2. Условное обозначение темы разработки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_Toc4858464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5" w:history="1">
        <w:r w:rsidR="00444E49" w:rsidRPr="008F37DC">
          <w:rPr>
            <w:rStyle w:val="ac"/>
            <w:noProof/>
          </w:rPr>
          <w:t>2.</w:t>
        </w:r>
        <w:r w:rsidR="00444E49" w:rsidRPr="008F37DC">
          <w:rPr>
            <w:rStyle w:val="ac"/>
            <w:caps/>
            <w:noProof/>
          </w:rPr>
          <w:t xml:space="preserve"> Назначение и область применения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_Toc4858465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6" w:history="1">
        <w:r w:rsidR="00444E49" w:rsidRPr="008F37DC">
          <w:rPr>
            <w:rStyle w:val="ac"/>
            <w:b/>
            <w:bCs/>
            <w:noProof/>
          </w:rPr>
          <w:t>2.1. Назначение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_Toc4858466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7" w:history="1">
        <w:r w:rsidR="00444E49" w:rsidRPr="008F37DC">
          <w:rPr>
            <w:rStyle w:val="ac"/>
            <w:b/>
            <w:bCs/>
            <w:noProof/>
          </w:rPr>
          <w:t>2.2. Область применения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_Toc4858467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4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8" w:history="1">
        <w:r w:rsidR="00444E49" w:rsidRPr="008F37DC">
          <w:rPr>
            <w:rStyle w:val="ac"/>
            <w:noProof/>
          </w:rPr>
          <w:t>3.</w:t>
        </w:r>
        <w:r w:rsidR="00444E49" w:rsidRPr="008F37DC">
          <w:rPr>
            <w:rStyle w:val="ac"/>
            <w:caps/>
            <w:noProof/>
          </w:rPr>
          <w:t xml:space="preserve"> Технические характеристики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_Toc4858468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69" w:history="1">
        <w:r w:rsidR="00444E49" w:rsidRPr="008F37DC">
          <w:rPr>
            <w:rStyle w:val="ac"/>
            <w:b/>
            <w:bCs/>
            <w:noProof/>
          </w:rPr>
          <w:t>3.1. Постановка задачи на разработку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_Toc4858469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0" w:history="1">
        <w:r w:rsidR="00444E49" w:rsidRPr="008F37DC">
          <w:rPr>
            <w:rStyle w:val="ac"/>
            <w:noProof/>
          </w:rPr>
          <w:t>3.1.1. Описание применяемых математических методов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_Toc4858470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1" w:history="1">
        <w:r w:rsidR="00444E49" w:rsidRPr="008F37DC">
          <w:rPr>
            <w:rStyle w:val="ac"/>
            <w:noProof/>
          </w:rPr>
          <w:t>3.1.2. Описание допущений и ограничений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_Toc4858471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2" w:history="1">
        <w:r w:rsidR="00444E49" w:rsidRPr="008F37DC">
          <w:rPr>
            <w:rStyle w:val="ac"/>
            <w:b/>
            <w:bCs/>
            <w:noProof/>
          </w:rPr>
          <w:t>3.2. Описание алгоритма и функционирования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_Toc4858472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5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3" w:history="1">
        <w:r w:rsidR="00444E49" w:rsidRPr="008F37DC">
          <w:rPr>
            <w:rStyle w:val="ac"/>
            <w:noProof/>
          </w:rPr>
          <w:t>3.2.1. Описание алгоритма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_Toc4858473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4" w:history="1">
        <w:r w:rsidR="00444E49" w:rsidRPr="008F37DC">
          <w:rPr>
            <w:rStyle w:val="ac"/>
            <w:noProof/>
          </w:rPr>
          <w:t>3.2.2. Описание функционирования программы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_Toc4858474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5" w:history="1">
        <w:r w:rsidR="00444E49" w:rsidRPr="008F37DC">
          <w:rPr>
            <w:rStyle w:val="ac"/>
            <w:noProof/>
          </w:rPr>
          <w:t>3.2.3. Возможные взаимодействия программы с другими программами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_Toc4858475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6" w:history="1">
        <w:r w:rsidR="00444E49" w:rsidRPr="008F37DC">
          <w:rPr>
            <w:rStyle w:val="ac"/>
            <w:b/>
            <w:bCs/>
            <w:noProof/>
          </w:rPr>
          <w:t>3.3. Описание и обоснование выбора метода организации входных и выходных данных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_Toc4858476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7" w:history="1">
        <w:r w:rsidR="00444E49" w:rsidRPr="008F37DC">
          <w:rPr>
            <w:rStyle w:val="ac"/>
            <w:noProof/>
          </w:rPr>
          <w:t>3.3.1. Описание и обоснование выбора метода организации входных данных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_Toc4858477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8" w:history="1">
        <w:r w:rsidR="00444E49" w:rsidRPr="008F37DC">
          <w:rPr>
            <w:rStyle w:val="ac"/>
            <w:noProof/>
          </w:rPr>
          <w:t>3.3.2. Описание и обоснование выбора метода организации выходных данных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_Toc4858478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6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79" w:history="1">
        <w:r w:rsidR="00444E49" w:rsidRPr="008F37DC">
          <w:rPr>
            <w:rStyle w:val="ac"/>
            <w:b/>
            <w:bCs/>
            <w:noProof/>
          </w:rPr>
          <w:t>3.4. Описание и обоснование выбора состава технических средств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_Toc4858479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0" w:history="1">
        <w:r w:rsidR="00444E49" w:rsidRPr="008F37DC">
          <w:rPr>
            <w:rStyle w:val="ac"/>
            <w:b/>
            <w:bCs/>
            <w:noProof/>
          </w:rPr>
          <w:t>3.5. Описание и обоснование выбора состава программных средств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_Toc4858480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1" w:history="1">
        <w:r w:rsidR="00444E49" w:rsidRPr="008F37DC">
          <w:rPr>
            <w:rStyle w:val="ac"/>
            <w:noProof/>
          </w:rPr>
          <w:t>4.</w:t>
        </w:r>
        <w:r w:rsidR="00444E49" w:rsidRPr="008F37DC">
          <w:rPr>
            <w:rStyle w:val="ac"/>
            <w:caps/>
            <w:noProof/>
          </w:rPr>
          <w:t xml:space="preserve"> Ожидаемые технико-экономические показатели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_Toc4858481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2" w:history="1">
        <w:r w:rsidR="00444E49" w:rsidRPr="008F37DC">
          <w:rPr>
            <w:rStyle w:val="ac"/>
            <w:noProof/>
          </w:rPr>
          <w:t>5.</w:t>
        </w:r>
        <w:r w:rsidR="00444E49" w:rsidRPr="008F37DC">
          <w:rPr>
            <w:rStyle w:val="ac"/>
            <w:caps/>
            <w:noProof/>
          </w:rPr>
          <w:t xml:space="preserve"> Источники, использованные при разработке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_Toc4858482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7</w:t>
        </w:r>
        <w:r w:rsidR="00444E49">
          <w:rPr>
            <w:noProof/>
            <w:webHidden/>
          </w:rPr>
          <w:fldChar w:fldCharType="end"/>
        </w:r>
      </w:hyperlink>
    </w:p>
    <w:p w:rsidR="00444E49" w:rsidRDefault="006B413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8483" w:history="1">
        <w:r w:rsidR="00444E49" w:rsidRPr="008F37DC">
          <w:rPr>
            <w:rStyle w:val="ac"/>
            <w:caps/>
            <w:noProof/>
          </w:rPr>
          <w:t>Лист регистрации изменений</w:t>
        </w:r>
        <w:r w:rsidR="00444E49">
          <w:rPr>
            <w:noProof/>
            <w:webHidden/>
          </w:rPr>
          <w:tab/>
        </w:r>
        <w:r w:rsidR="00444E49">
          <w:rPr>
            <w:noProof/>
            <w:webHidden/>
          </w:rPr>
          <w:fldChar w:fldCharType="begin"/>
        </w:r>
        <w:r w:rsidR="00444E49">
          <w:rPr>
            <w:noProof/>
            <w:webHidden/>
          </w:rPr>
          <w:instrText xml:space="preserve"> PAGEREF _Toc4858483 \h </w:instrText>
        </w:r>
        <w:r w:rsidR="00444E49">
          <w:rPr>
            <w:noProof/>
            <w:webHidden/>
          </w:rPr>
        </w:r>
        <w:r w:rsidR="00444E49">
          <w:rPr>
            <w:noProof/>
            <w:webHidden/>
          </w:rPr>
          <w:fldChar w:fldCharType="separate"/>
        </w:r>
        <w:r w:rsidR="00444E49">
          <w:rPr>
            <w:noProof/>
            <w:webHidden/>
          </w:rPr>
          <w:t>8</w:t>
        </w:r>
        <w:r w:rsidR="00444E49">
          <w:rPr>
            <w:noProof/>
            <w:webHidden/>
          </w:rPr>
          <w:fldChar w:fldCharType="end"/>
        </w:r>
      </w:hyperlink>
    </w:p>
    <w:p w:rsidR="001811B4" w:rsidRDefault="001811B4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1811B4" w:rsidRDefault="001811B4">
      <w:pPr>
        <w:rPr>
          <w:b/>
          <w:bCs/>
        </w:rPr>
      </w:pPr>
    </w:p>
    <w:p w:rsidR="001811B4" w:rsidRDefault="001811B4">
      <w:pPr>
        <w:pStyle w:val="1"/>
        <w:rPr>
          <w:caps/>
          <w:sz w:val="32"/>
        </w:rPr>
      </w:pPr>
      <w:r>
        <w:br w:type="page"/>
      </w:r>
      <w:bookmarkStart w:id="5" w:name="_Toc4858462"/>
      <w:r>
        <w:rPr>
          <w:caps/>
          <w:sz w:val="32"/>
        </w:rPr>
        <w:lastRenderedPageBreak/>
        <w:t>Введение</w:t>
      </w:r>
      <w:bookmarkEnd w:id="5"/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6" w:name="_Toc4858463"/>
      <w:r>
        <w:rPr>
          <w:b/>
          <w:bCs/>
          <w:sz w:val="32"/>
        </w:rPr>
        <w:t>Наименование программы</w:t>
      </w:r>
      <w:bookmarkEnd w:id="6"/>
    </w:p>
    <w:p w:rsidR="001811B4" w:rsidRDefault="001811B4"/>
    <w:p w:rsidR="001811B4" w:rsidRDefault="001811B4"/>
    <w:p w:rsidR="001811B4" w:rsidRDefault="001811B4"/>
    <w:p w:rsidR="007608F9" w:rsidRDefault="001811B4" w:rsidP="007608F9">
      <w:pPr>
        <w:ind w:left="576"/>
      </w:pPr>
      <w:r>
        <w:tab/>
      </w:r>
      <w:r w:rsidR="007608F9">
        <w:rPr>
          <w:color w:val="000000"/>
          <w:spacing w:val="4"/>
          <w:sz w:val="26"/>
          <w:szCs w:val="26"/>
        </w:rPr>
        <w:t>Программа - «Графический редактор».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7" w:name="_Toc4858464"/>
      <w:r>
        <w:rPr>
          <w:b/>
          <w:bCs/>
          <w:sz w:val="32"/>
        </w:rPr>
        <w:t>Условное обозначение темы разработки</w:t>
      </w:r>
      <w:bookmarkEnd w:id="7"/>
    </w:p>
    <w:p w:rsidR="001811B4" w:rsidRDefault="001811B4"/>
    <w:p w:rsidR="001811B4" w:rsidRDefault="001811B4"/>
    <w:p w:rsidR="001811B4" w:rsidRDefault="001811B4"/>
    <w:p w:rsidR="007608F9" w:rsidRDefault="001811B4" w:rsidP="007608F9">
      <w:pPr>
        <w:ind w:firstLine="576"/>
        <w:jc w:val="both"/>
      </w:pPr>
      <w:r>
        <w:tab/>
      </w:r>
      <w:r w:rsidR="007608F9">
        <w:t>Наименование темы разработки - «Разработка программы «Графический редактор».</w:t>
      </w:r>
    </w:p>
    <w:p w:rsidR="007608F9" w:rsidRDefault="007608F9" w:rsidP="007608F9">
      <w:pPr>
        <w:ind w:firstLine="576"/>
        <w:jc w:val="both"/>
      </w:pPr>
    </w:p>
    <w:p w:rsidR="007608F9" w:rsidRDefault="007608F9" w:rsidP="007608F9">
      <w:pPr>
        <w:ind w:firstLine="576"/>
        <w:jc w:val="both"/>
      </w:pPr>
      <w:r>
        <w:t>Условное обозначение темы разработки (шифр темы) - «А.В.00001».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caps/>
          <w:sz w:val="32"/>
        </w:rPr>
      </w:pPr>
      <w:bookmarkStart w:id="8" w:name="_Toc4858465"/>
      <w:r>
        <w:rPr>
          <w:caps/>
          <w:sz w:val="32"/>
        </w:rPr>
        <w:t>Назначение и область применения</w:t>
      </w:r>
      <w:bookmarkEnd w:id="8"/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9" w:name="_Toc4858466"/>
      <w:r>
        <w:rPr>
          <w:b/>
          <w:bCs/>
          <w:sz w:val="32"/>
        </w:rPr>
        <w:t>Назначение программы</w:t>
      </w:r>
      <w:bookmarkEnd w:id="9"/>
    </w:p>
    <w:p w:rsidR="001811B4" w:rsidRDefault="001811B4"/>
    <w:p w:rsidR="001811B4" w:rsidRDefault="001811B4"/>
    <w:p w:rsidR="001811B4" w:rsidRDefault="001811B4"/>
    <w:p w:rsidR="007608F9" w:rsidRPr="00180E39" w:rsidRDefault="001811B4" w:rsidP="007608F9">
      <w:r>
        <w:tab/>
      </w:r>
      <w:r w:rsidR="007608F9" w:rsidRPr="00180E39">
        <w:rPr>
          <w:color w:val="222222"/>
          <w:shd w:val="clear" w:color="auto" w:fill="FFFFFF"/>
        </w:rPr>
        <w:t>Создавать, просматривать, обрабатывать и редактировать цифровые изображения.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10" w:name="_Toc4858467"/>
      <w:r>
        <w:rPr>
          <w:b/>
          <w:bCs/>
          <w:sz w:val="32"/>
        </w:rPr>
        <w:t>Область применения программы</w:t>
      </w:r>
      <w:bookmarkEnd w:id="10"/>
    </w:p>
    <w:p w:rsidR="001811B4" w:rsidRDefault="001811B4"/>
    <w:p w:rsidR="001811B4" w:rsidRDefault="001811B4"/>
    <w:p w:rsidR="001811B4" w:rsidRDefault="001811B4"/>
    <w:p w:rsidR="007608F9" w:rsidRDefault="001811B4" w:rsidP="007608F9">
      <w:r>
        <w:tab/>
      </w:r>
      <w:r w:rsidR="007608F9">
        <w:t xml:space="preserve">Программа будет применятся в </w:t>
      </w:r>
      <w:r w:rsidR="007608F9" w:rsidRPr="00C978D4">
        <w:t>МГОТУ ККМТ</w:t>
      </w:r>
      <w:r w:rsidR="007608F9">
        <w:t xml:space="preserve"> студентами и преподавателями.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caps/>
          <w:sz w:val="32"/>
        </w:rPr>
      </w:pPr>
      <w:bookmarkStart w:id="11" w:name="_Toc4858468"/>
      <w:r>
        <w:rPr>
          <w:caps/>
          <w:sz w:val="32"/>
        </w:rPr>
        <w:t>Технические характеристики</w:t>
      </w:r>
      <w:bookmarkEnd w:id="11"/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2" w:name="_Toc4858469"/>
      <w:r>
        <w:rPr>
          <w:b/>
          <w:bCs/>
          <w:sz w:val="32"/>
        </w:rPr>
        <w:t>Постановка задачи на разработку программы</w:t>
      </w:r>
      <w:bookmarkEnd w:id="12"/>
    </w:p>
    <w:p w:rsidR="001811B4" w:rsidRDefault="001811B4"/>
    <w:p w:rsidR="001811B4" w:rsidRDefault="001811B4"/>
    <w:p w:rsidR="001811B4" w:rsidRDefault="001811B4"/>
    <w:p w:rsidR="002949E1" w:rsidRDefault="002949E1" w:rsidP="002949E1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2949E1" w:rsidRDefault="002949E1" w:rsidP="002949E1">
      <w:pPr>
        <w:jc w:val="both"/>
        <w:rPr>
          <w:spacing w:val="-6"/>
        </w:rPr>
      </w:pP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  <w:t>а) Создавать цифровое изображение</w:t>
      </w:r>
    </w:p>
    <w:p w:rsidR="002949E1" w:rsidRDefault="002949E1" w:rsidP="002949E1">
      <w:pPr>
        <w:jc w:val="both"/>
        <w:rPr>
          <w:spacing w:val="-6"/>
        </w:rPr>
      </w:pP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  <w:t>б) Просмотреть цифровое изображение</w:t>
      </w:r>
    </w:p>
    <w:p w:rsidR="002949E1" w:rsidRDefault="002949E1" w:rsidP="002949E1">
      <w:pPr>
        <w:jc w:val="both"/>
        <w:rPr>
          <w:spacing w:val="-6"/>
        </w:rPr>
      </w:pP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  <w:t>в) Обработать цифровое изображение</w:t>
      </w:r>
    </w:p>
    <w:p w:rsidR="002949E1" w:rsidRDefault="002949E1" w:rsidP="002949E1">
      <w:pPr>
        <w:jc w:val="both"/>
        <w:rPr>
          <w:spacing w:val="-6"/>
        </w:rPr>
      </w:pPr>
      <w:r>
        <w:rPr>
          <w:spacing w:val="-6"/>
        </w:rPr>
        <w:tab/>
      </w:r>
    </w:p>
    <w:p w:rsidR="002949E1" w:rsidRDefault="002949E1" w:rsidP="002949E1">
      <w:pPr>
        <w:jc w:val="both"/>
      </w:pPr>
      <w:r>
        <w:rPr>
          <w:spacing w:val="-6"/>
        </w:rPr>
        <w:tab/>
        <w:t>г) Редактировать цифровое изображение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jc w:val="left"/>
        <w:rPr>
          <w:sz w:val="28"/>
        </w:rPr>
      </w:pPr>
      <w:bookmarkStart w:id="13" w:name="_Toc4858470"/>
      <w:r>
        <w:rPr>
          <w:sz w:val="28"/>
        </w:rPr>
        <w:t>Описание применяемых математических методов</w:t>
      </w:r>
      <w:bookmarkEnd w:id="13"/>
    </w:p>
    <w:p w:rsidR="001811B4" w:rsidRDefault="001811B4"/>
    <w:p w:rsidR="001811B4" w:rsidRDefault="001811B4"/>
    <w:p w:rsidR="001811B4" w:rsidRDefault="001811B4"/>
    <w:p w:rsidR="001811B4" w:rsidRDefault="002949E1">
      <w:pPr>
        <w:ind w:left="708"/>
      </w:pPr>
      <w:r>
        <w:t>Не применяются.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jc w:val="left"/>
        <w:rPr>
          <w:sz w:val="28"/>
        </w:rPr>
      </w:pPr>
      <w:bookmarkStart w:id="14" w:name="_Toc4858471"/>
      <w:r>
        <w:rPr>
          <w:sz w:val="28"/>
        </w:rPr>
        <w:t>Описание допущений и ограничений</w:t>
      </w:r>
      <w:bookmarkEnd w:id="14"/>
    </w:p>
    <w:p w:rsidR="001811B4" w:rsidRDefault="001811B4"/>
    <w:p w:rsidR="001811B4" w:rsidRDefault="001811B4"/>
    <w:p w:rsidR="001811B4" w:rsidRPr="002949E1" w:rsidRDefault="002949E1">
      <w:r>
        <w:t>Выходной файл только .</w:t>
      </w:r>
      <w:r>
        <w:rPr>
          <w:lang w:val="en-US"/>
        </w:rPr>
        <w:t>jpg</w:t>
      </w:r>
      <w:r>
        <w:t xml:space="preserve"> формат</w:t>
      </w:r>
      <w:r w:rsidR="00331C03">
        <w:t>.</w:t>
      </w:r>
    </w:p>
    <w:p w:rsidR="001811B4" w:rsidRDefault="001811B4" w:rsidP="002949E1"/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15" w:name="_Toc4858472"/>
      <w:r>
        <w:rPr>
          <w:b/>
          <w:bCs/>
          <w:sz w:val="32"/>
        </w:rPr>
        <w:t>Описание алгоритма и функционирования программы</w:t>
      </w:r>
      <w:bookmarkEnd w:id="15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6" w:name="_Toc4858473"/>
      <w:r>
        <w:rPr>
          <w:sz w:val="28"/>
        </w:rPr>
        <w:lastRenderedPageBreak/>
        <w:t>Описание алгоритма программы</w:t>
      </w:r>
      <w:bookmarkEnd w:id="16"/>
    </w:p>
    <w:p w:rsidR="001811B4" w:rsidRDefault="001811B4"/>
    <w:p w:rsidR="001811B4" w:rsidRDefault="001811B4"/>
    <w:p w:rsidR="001811B4" w:rsidRDefault="001811B4"/>
    <w:p w:rsidR="001811B4" w:rsidRDefault="001811B4">
      <w:pPr>
        <w:ind w:left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7" w:name="_Toc4858474"/>
      <w:r>
        <w:rPr>
          <w:sz w:val="28"/>
        </w:rPr>
        <w:t>Описание функционирования программы</w:t>
      </w:r>
      <w:bookmarkEnd w:id="17"/>
    </w:p>
    <w:p w:rsidR="001811B4" w:rsidRDefault="001811B4"/>
    <w:p w:rsidR="001811B4" w:rsidRDefault="001811B4"/>
    <w:p w:rsidR="001811B4" w:rsidRDefault="001811B4"/>
    <w:p w:rsidR="001811B4" w:rsidRDefault="001811B4">
      <w:pPr>
        <w:ind w:left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8" w:name="_Toc4858475"/>
      <w:r>
        <w:rPr>
          <w:sz w:val="28"/>
        </w:rPr>
        <w:t>Возможные взаимодействия программы с другими программами</w:t>
      </w:r>
      <w:bookmarkEnd w:id="18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19" w:name="_Toc4858476"/>
      <w:r>
        <w:rPr>
          <w:b/>
          <w:bCs/>
          <w:sz w:val="32"/>
        </w:rPr>
        <w:t>Описание и обоснование выбора метода организации входных и выходных данных</w:t>
      </w:r>
      <w:bookmarkEnd w:id="19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0" w:name="_Toc4858477"/>
      <w:r>
        <w:rPr>
          <w:sz w:val="28"/>
        </w:rPr>
        <w:t>Описание и обоснование выбора метода организации входных данных</w:t>
      </w:r>
      <w:bookmarkEnd w:id="20"/>
    </w:p>
    <w:p w:rsidR="001811B4" w:rsidRDefault="001811B4"/>
    <w:p w:rsidR="001811B4" w:rsidRDefault="001811B4"/>
    <w:p w:rsidR="001811B4" w:rsidRDefault="001811B4"/>
    <w:p w:rsidR="001811B4" w:rsidRDefault="001811B4">
      <w:pPr>
        <w:ind w:left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1" w:name="_Toc4858478"/>
      <w:r>
        <w:rPr>
          <w:sz w:val="28"/>
        </w:rPr>
        <w:t>Описание и обоснование выбора метода организации выходных данных</w:t>
      </w:r>
      <w:bookmarkEnd w:id="21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22" w:name="_Toc4858479"/>
      <w:r>
        <w:rPr>
          <w:b/>
          <w:bCs/>
          <w:sz w:val="32"/>
        </w:rPr>
        <w:t>Описание и обоснование выбора состава технических средств</w:t>
      </w:r>
      <w:bookmarkEnd w:id="22"/>
    </w:p>
    <w:p w:rsidR="001811B4" w:rsidRDefault="001811B4"/>
    <w:p w:rsidR="001811B4" w:rsidRDefault="001811B4"/>
    <w:p w:rsidR="001811B4" w:rsidRDefault="001811B4"/>
    <w:p w:rsidR="001811B4" w:rsidRDefault="001811B4">
      <w:pPr>
        <w:ind w:left="576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2"/>
        <w:jc w:val="left"/>
        <w:rPr>
          <w:b/>
          <w:bCs/>
          <w:sz w:val="32"/>
        </w:rPr>
      </w:pPr>
      <w:bookmarkStart w:id="23" w:name="_Toc4858480"/>
      <w:r>
        <w:rPr>
          <w:b/>
          <w:bCs/>
          <w:sz w:val="32"/>
        </w:rPr>
        <w:t>Описание и обоснование выбора состава программных средств</w:t>
      </w:r>
      <w:bookmarkEnd w:id="23"/>
    </w:p>
    <w:p w:rsidR="001811B4" w:rsidRDefault="001811B4"/>
    <w:p w:rsidR="001811B4" w:rsidRDefault="001811B4"/>
    <w:p w:rsidR="001811B4" w:rsidRDefault="001811B4"/>
    <w:p w:rsidR="001811B4" w:rsidRDefault="001811B4">
      <w:pPr>
        <w:ind w:left="432" w:firstLine="144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caps/>
          <w:sz w:val="32"/>
        </w:rPr>
      </w:pPr>
      <w:bookmarkStart w:id="24" w:name="_Toc4858481"/>
      <w:r>
        <w:rPr>
          <w:caps/>
          <w:sz w:val="32"/>
        </w:rPr>
        <w:t>Ожидаемые технико-экономические показатели</w:t>
      </w:r>
      <w:bookmarkEnd w:id="24"/>
    </w:p>
    <w:p w:rsidR="001811B4" w:rsidRDefault="001811B4"/>
    <w:p w:rsidR="001811B4" w:rsidRDefault="001811B4"/>
    <w:p w:rsidR="001811B4" w:rsidRDefault="001811B4"/>
    <w:p w:rsidR="001811B4" w:rsidRDefault="001811B4">
      <w:pPr>
        <w:ind w:firstLine="708"/>
      </w:pPr>
      <w:r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pStyle w:val="1"/>
        <w:rPr>
          <w:b w:val="0"/>
          <w:bCs w:val="0"/>
          <w:caps/>
          <w:sz w:val="32"/>
        </w:rPr>
      </w:pPr>
      <w:bookmarkStart w:id="25" w:name="_Toc4858482"/>
      <w:r>
        <w:rPr>
          <w:caps/>
          <w:sz w:val="32"/>
        </w:rPr>
        <w:t>Источники, использованные при разработке</w:t>
      </w:r>
      <w:bookmarkEnd w:id="25"/>
    </w:p>
    <w:p w:rsidR="001811B4" w:rsidRDefault="001811B4"/>
    <w:p w:rsidR="001811B4" w:rsidRDefault="001811B4"/>
    <w:p w:rsidR="001811B4" w:rsidRDefault="001811B4"/>
    <w:p w:rsidR="001811B4" w:rsidRDefault="001811B4">
      <w:r>
        <w:tab/>
        <w:t>Текст</w:t>
      </w:r>
    </w:p>
    <w:p w:rsidR="001811B4" w:rsidRDefault="001811B4"/>
    <w:p w:rsidR="001811B4" w:rsidRDefault="001811B4"/>
    <w:p w:rsidR="001811B4" w:rsidRDefault="001811B4"/>
    <w:p w:rsidR="001811B4" w:rsidRDefault="001811B4"/>
    <w:p w:rsidR="001811B4" w:rsidRDefault="001811B4">
      <w:pPr>
        <w:rPr>
          <w:sz w:val="2"/>
        </w:rPr>
      </w:pPr>
      <w: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811B4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811B4" w:rsidRDefault="001811B4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6" w:name="_Toc4858483"/>
            <w:r>
              <w:rPr>
                <w:caps/>
                <w:sz w:val="32"/>
              </w:rPr>
              <w:t>Лист регистрации изменений</w:t>
            </w:r>
            <w:bookmarkEnd w:id="26"/>
          </w:p>
        </w:tc>
      </w:tr>
      <w:tr w:rsidR="001811B4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Всего</w:t>
            </w:r>
          </w:p>
          <w:p w:rsidR="001811B4" w:rsidRDefault="001811B4">
            <w:pPr>
              <w:jc w:val="center"/>
            </w:pPr>
            <w:r>
              <w:t>листов</w:t>
            </w:r>
          </w:p>
          <w:p w:rsidR="001811B4" w:rsidRDefault="001811B4">
            <w:pPr>
              <w:jc w:val="center"/>
            </w:pPr>
            <w:r>
              <w:t>(страниц)</w:t>
            </w:r>
          </w:p>
          <w:p w:rsidR="001811B4" w:rsidRDefault="001811B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№</w:t>
            </w:r>
          </w:p>
          <w:p w:rsidR="001811B4" w:rsidRDefault="001811B4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Входящий</w:t>
            </w:r>
          </w:p>
          <w:p w:rsidR="001811B4" w:rsidRDefault="001811B4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1811B4" w:rsidRDefault="001811B4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1811B4" w:rsidRDefault="001811B4">
            <w:pPr>
              <w:jc w:val="center"/>
            </w:pPr>
            <w:r>
              <w:t>документа</w:t>
            </w:r>
          </w:p>
          <w:p w:rsidR="001811B4" w:rsidRDefault="001811B4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Дата</w:t>
            </w:r>
          </w:p>
        </w:tc>
      </w:tr>
      <w:tr w:rsidR="001811B4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изменен</w:t>
            </w:r>
          </w:p>
          <w:p w:rsidR="001811B4" w:rsidRDefault="001811B4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заме</w:t>
            </w:r>
          </w:p>
          <w:p w:rsidR="001811B4" w:rsidRDefault="001811B4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11B4" w:rsidRDefault="001811B4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1811B4" w:rsidRDefault="001811B4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811B4" w:rsidRDefault="001811B4"/>
        </w:tc>
      </w:tr>
      <w:tr w:rsidR="001811B4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  <w:tr w:rsidR="001811B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811B4" w:rsidRDefault="001811B4">
            <w:pPr>
              <w:jc w:val="center"/>
            </w:pPr>
          </w:p>
        </w:tc>
      </w:tr>
    </w:tbl>
    <w:p w:rsidR="00CE2E69" w:rsidRDefault="00CE2E69">
      <w:pPr>
        <w:rPr>
          <w:sz w:val="2"/>
        </w:rPr>
      </w:pPr>
    </w:p>
    <w:sectPr w:rsidR="00CE2E69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131" w:rsidRDefault="006B4131">
      <w:r>
        <w:separator/>
      </w:r>
    </w:p>
  </w:endnote>
  <w:endnote w:type="continuationSeparator" w:id="0">
    <w:p w:rsidR="006B4131" w:rsidRDefault="006B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B4" w:rsidRDefault="001811B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811B4" w:rsidRDefault="001811B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B4" w:rsidRDefault="001811B4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B4" w:rsidRDefault="007608F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B4" w:rsidRDefault="001811B4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044DEC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044DEC">
      <w:rPr>
        <w:noProof/>
        <w:sz w:val="36"/>
      </w:rPr>
      <w:t>8</w:t>
    </w:r>
    <w:r>
      <w:rPr>
        <w:sz w:val="36"/>
      </w:rPr>
      <w:fldChar w:fldCharType="end"/>
    </w: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7608F9" w:rsidP="007608F9">
    <w:pPr>
      <w:pStyle w:val="a5"/>
      <w:tabs>
        <w:tab w:val="clear" w:pos="9355"/>
        <w:tab w:val="left" w:pos="5894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1811B4">
    <w:pPr>
      <w:pStyle w:val="a5"/>
      <w:jc w:val="center"/>
      <w:rPr>
        <w:b/>
        <w:bCs/>
        <w:sz w:val="28"/>
        <w:szCs w:val="28"/>
      </w:rPr>
    </w:pPr>
  </w:p>
  <w:p w:rsidR="001811B4" w:rsidRDefault="007608F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  <w:r w:rsidR="001811B4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131" w:rsidRDefault="006B4131">
      <w:r>
        <w:separator/>
      </w:r>
    </w:p>
  </w:footnote>
  <w:footnote w:type="continuationSeparator" w:id="0">
    <w:p w:rsidR="006B4131" w:rsidRDefault="006B4131">
      <w:r>
        <w:continuationSeparator/>
      </w:r>
    </w:p>
  </w:footnote>
  <w:footnote w:id="1">
    <w:p w:rsidR="001811B4" w:rsidRDefault="001811B4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1811B4" w:rsidRDefault="001811B4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1811B4" w:rsidRDefault="001811B4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1811B4" w:rsidRDefault="001811B4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1811B4" w:rsidRDefault="001811B4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1811B4" w:rsidRDefault="001811B4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19.404-79    ЕСПД. Пояснительная записка. Требования к содержанию и оформлению</w:t>
      </w:r>
    </w:p>
  </w:footnote>
  <w:footnote w:id="7">
    <w:p w:rsidR="001811B4" w:rsidRDefault="001811B4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B4" w:rsidRDefault="001811B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B4" w:rsidRDefault="001811B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B4" w:rsidRDefault="001811B4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496C62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1811B4" w:rsidRDefault="001811B4">
    <w:pPr>
      <w:pStyle w:val="a3"/>
      <w:rPr>
        <w:sz w:val="32"/>
        <w:szCs w:val="32"/>
      </w:rPr>
    </w:pPr>
  </w:p>
  <w:p w:rsidR="001811B4" w:rsidRDefault="001811B4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CE2E69" w:rsidRPr="00CE2E69">
      <w:rPr>
        <w:b/>
        <w:bCs/>
        <w:sz w:val="32"/>
      </w:rPr>
      <w:t>А.В.00001-01 81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85550"/>
    <w:multiLevelType w:val="hybridMultilevel"/>
    <w:tmpl w:val="523C25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320"/>
    <w:multiLevelType w:val="hybridMultilevel"/>
    <w:tmpl w:val="EA266098"/>
    <w:lvl w:ilvl="0" w:tplc="415E0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249B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62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583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1AF2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5E0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CE5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2D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FA0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793C5D"/>
    <w:multiLevelType w:val="multilevel"/>
    <w:tmpl w:val="4E1620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69"/>
    <w:rsid w:val="00044DEC"/>
    <w:rsid w:val="001811B4"/>
    <w:rsid w:val="002949E1"/>
    <w:rsid w:val="00331C03"/>
    <w:rsid w:val="004107E2"/>
    <w:rsid w:val="00444E49"/>
    <w:rsid w:val="00496C62"/>
    <w:rsid w:val="004F5920"/>
    <w:rsid w:val="006B15B2"/>
    <w:rsid w:val="006B4131"/>
    <w:rsid w:val="007608F9"/>
    <w:rsid w:val="00781BB3"/>
    <w:rsid w:val="00984E0E"/>
    <w:rsid w:val="00CC3474"/>
    <w:rsid w:val="00C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CE5C52-CFAE-4DD8-8175-E7D14210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45;&#1057;&#1055;&#1044;\19404-79\81%20&#1055;&#1086;&#1103;&#1089;&#1085;&#108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 Пояснительная записка.dot</Template>
  <TotalTime>14</TotalTime>
  <Pages>9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Links>
    <vt:vector size="144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_Toc118777520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_Toc118777519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_Toc118777518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_Toc118777517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_Toc118777516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_Toc118777515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_Toc118777514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_Toc118777513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_Toc118777512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_Toc118777511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_Toc118777510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_Toc118777509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_Toc118777508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_Toc118777507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_Toc118777506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_Toc118777505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_Toc118777504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_Toc118777503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_Toc118777502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_Toc118777501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_Toc118777500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_Toc118777499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_Toc118777498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_Toc118777497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7</cp:revision>
  <cp:lastPrinted>2005-09-30T07:24:00Z</cp:lastPrinted>
  <dcterms:created xsi:type="dcterms:W3CDTF">2019-03-30T14:01:00Z</dcterms:created>
  <dcterms:modified xsi:type="dcterms:W3CDTF">2019-04-06T10:13:00Z</dcterms:modified>
</cp:coreProperties>
</file>